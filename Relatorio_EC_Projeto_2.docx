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6F68A" w14:textId="021D9F21" w:rsidR="00E81978" w:rsidRPr="00D55492" w:rsidRDefault="002051DC" w:rsidP="00980C65">
      <w:pPr>
        <w:pStyle w:val="Title"/>
        <w:spacing w:line="360" w:lineRule="auto"/>
        <w:rPr>
          <w:sz w:val="36"/>
          <w:szCs w:val="36"/>
          <w:lang w:val="pt-PT"/>
        </w:rPr>
      </w:pPr>
      <w:sdt>
        <w:sdtPr>
          <w:rPr>
            <w:sz w:val="52"/>
            <w:szCs w:val="52"/>
            <w:lang w:val="pt-PT"/>
          </w:rPr>
          <w:alias w:val="Title:"/>
          <w:tag w:val="Title:"/>
          <w:id w:val="726351117"/>
          <w:placeholder>
            <w:docPart w:val="3B8699E150A04F4F88EF44500F360D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4B51E5">
            <w:rPr>
              <w:sz w:val="52"/>
              <w:szCs w:val="52"/>
              <w:lang w:val="pt-PT"/>
            </w:rPr>
            <w:t>Engenharia do Conhecimento</w:t>
          </w:r>
        </w:sdtContent>
      </w:sdt>
    </w:p>
    <w:p w14:paraId="020516A6" w14:textId="30A78CB1" w:rsidR="004B51E5" w:rsidRPr="004B51E5" w:rsidRDefault="004B51E5" w:rsidP="004B51E5">
      <w:pPr>
        <w:pStyle w:val="Title2"/>
        <w:rPr>
          <w:b/>
          <w:bCs/>
          <w:sz w:val="32"/>
          <w:szCs w:val="32"/>
          <w:lang w:val="pt-PT"/>
        </w:rPr>
      </w:pPr>
      <w:r w:rsidRPr="004B51E5">
        <w:rPr>
          <w:b/>
          <w:bCs/>
          <w:sz w:val="32"/>
          <w:szCs w:val="32"/>
          <w:lang w:val="pt-PT"/>
        </w:rPr>
        <w:t>Projeto 2</w:t>
      </w:r>
    </w:p>
    <w:p w14:paraId="472B1F52" w14:textId="730DCF22" w:rsidR="00980C65" w:rsidRPr="00150D54" w:rsidRDefault="0024059F" w:rsidP="00FF3175">
      <w:pPr>
        <w:pStyle w:val="Title"/>
        <w:jc w:val="right"/>
        <w:rPr>
          <w:lang w:val="pt-PT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19903B1" wp14:editId="219420BB">
            <wp:simplePos x="0" y="0"/>
            <wp:positionH relativeFrom="column">
              <wp:posOffset>702349</wp:posOffset>
            </wp:positionH>
            <wp:positionV relativeFrom="page">
              <wp:posOffset>4080607</wp:posOffset>
            </wp:positionV>
            <wp:extent cx="4431600" cy="3355200"/>
            <wp:effectExtent l="76200" t="95250" r="64770" b="93345"/>
            <wp:wrapNone/>
            <wp:docPr id="3679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00"/>
                    <a:stretch/>
                  </pic:blipFill>
                  <pic:spPr bwMode="auto">
                    <a:xfrm rot="120000">
                      <a:off x="0" y="0"/>
                      <a:ext cx="44316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C48AE" w14:textId="5EE12C9E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05D8CE2D" w14:textId="32124583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2E04734F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5BDBD229" w14:textId="77777777" w:rsidR="00706FB6" w:rsidRPr="00150D54" w:rsidRDefault="00706FB6" w:rsidP="00FF3175">
      <w:pPr>
        <w:pStyle w:val="Title"/>
        <w:jc w:val="right"/>
        <w:rPr>
          <w:lang w:val="pt-PT"/>
        </w:rPr>
      </w:pPr>
    </w:p>
    <w:p w14:paraId="30BF92DF" w14:textId="77777777" w:rsidR="00437A57" w:rsidRPr="00150D54" w:rsidRDefault="00437A57" w:rsidP="0021330F">
      <w:pPr>
        <w:pStyle w:val="Title"/>
        <w:jc w:val="left"/>
        <w:rPr>
          <w:sz w:val="22"/>
          <w:szCs w:val="22"/>
          <w:lang w:val="pt-PT"/>
        </w:rPr>
      </w:pPr>
    </w:p>
    <w:p w14:paraId="089607AE" w14:textId="77777777" w:rsidR="0024059F" w:rsidRPr="00150D54" w:rsidRDefault="0024059F" w:rsidP="0021330F">
      <w:pPr>
        <w:pStyle w:val="Title"/>
        <w:jc w:val="left"/>
        <w:rPr>
          <w:noProof/>
          <w:sz w:val="22"/>
          <w:szCs w:val="22"/>
          <w:lang w:val="pt-PT"/>
        </w:rPr>
      </w:pPr>
    </w:p>
    <w:p w14:paraId="7169E2D1" w14:textId="019A2984" w:rsidR="005F052C" w:rsidRPr="000D51CD" w:rsidRDefault="005E2DAE" w:rsidP="005E2DAE">
      <w:pPr>
        <w:pStyle w:val="Title"/>
        <w:jc w:val="right"/>
        <w:rPr>
          <w:sz w:val="22"/>
          <w:szCs w:val="22"/>
          <w:lang w:val="pt-PT"/>
        </w:rPr>
      </w:pPr>
      <w:r w:rsidRPr="000D51CD">
        <w:rPr>
          <w:sz w:val="22"/>
          <w:szCs w:val="22"/>
          <w:lang w:val="pt-PT"/>
        </w:rPr>
        <w:t xml:space="preserve">Grupo: </w:t>
      </w:r>
      <w:r w:rsidR="00FB64EE" w:rsidRPr="000D51CD">
        <w:rPr>
          <w:sz w:val="22"/>
          <w:szCs w:val="22"/>
          <w:lang w:val="pt-PT"/>
        </w:rPr>
        <w:t>41</w:t>
      </w:r>
    </w:p>
    <w:p w14:paraId="2D77188A" w14:textId="7E76882A" w:rsidR="00FF3175" w:rsidRDefault="00FF3175" w:rsidP="00FF3175">
      <w:pPr>
        <w:pStyle w:val="Title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Francisco Henriques</w:t>
      </w:r>
      <w:r w:rsidR="004B51E5">
        <w:rPr>
          <w:sz w:val="22"/>
          <w:szCs w:val="22"/>
          <w:lang w:val="pt-PT"/>
        </w:rPr>
        <w:t xml:space="preserve"> </w:t>
      </w:r>
      <w:r w:rsidR="00706FB6">
        <w:rPr>
          <w:sz w:val="22"/>
          <w:szCs w:val="22"/>
          <w:lang w:val="pt-PT"/>
        </w:rPr>
        <w:t>–</w:t>
      </w:r>
      <w:r w:rsidR="004B51E5">
        <w:rPr>
          <w:sz w:val="22"/>
          <w:szCs w:val="22"/>
          <w:lang w:val="pt-PT"/>
        </w:rPr>
        <w:t xml:space="preserve"> 56348</w:t>
      </w:r>
    </w:p>
    <w:p w14:paraId="2556B4FD" w14:textId="70E9F1AA" w:rsidR="000D51CD" w:rsidRDefault="000D51CD" w:rsidP="000D51CD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Guilherme Marques – 5</w:t>
      </w:r>
      <w:r w:rsidR="00B47281">
        <w:rPr>
          <w:sz w:val="22"/>
          <w:szCs w:val="22"/>
          <w:lang w:val="pt-PT"/>
        </w:rPr>
        <w:t>5472</w:t>
      </w:r>
    </w:p>
    <w:p w14:paraId="4BE4D89C" w14:textId="7A2E495A" w:rsidR="000D51CD" w:rsidRDefault="00B47281" w:rsidP="00953E34">
      <w:pPr>
        <w:pStyle w:val="Title"/>
        <w:jc w:val="righ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Miguel Seabra – 5634</w:t>
      </w:r>
      <w:r w:rsidR="00953E34">
        <w:rPr>
          <w:sz w:val="22"/>
          <w:szCs w:val="22"/>
          <w:lang w:val="pt-PT"/>
        </w:rPr>
        <w:t>4</w:t>
      </w:r>
    </w:p>
    <w:p w14:paraId="50C1E74B" w14:textId="77777777" w:rsidR="00706FB6" w:rsidRPr="0090256C" w:rsidRDefault="00706FB6" w:rsidP="00FF3175">
      <w:pPr>
        <w:pStyle w:val="Title"/>
        <w:jc w:val="right"/>
        <w:rPr>
          <w:sz w:val="22"/>
          <w:szCs w:val="22"/>
          <w:lang w:val="pt-PT"/>
        </w:rPr>
      </w:pPr>
    </w:p>
    <w:p w14:paraId="15CC32FA" w14:textId="5F9B2E45" w:rsidR="005E3F5E" w:rsidRPr="00706FB6" w:rsidRDefault="00FF3175" w:rsidP="00706FB6">
      <w:pPr>
        <w:pStyle w:val="Title2"/>
        <w:jc w:val="right"/>
        <w:rPr>
          <w:lang w:val="pt-PT"/>
        </w:rPr>
      </w:pPr>
      <w:r w:rsidRPr="0090256C">
        <w:rPr>
          <w:sz w:val="22"/>
          <w:szCs w:val="22"/>
          <w:lang w:val="pt-PT"/>
        </w:rPr>
        <w:t>Docente</w:t>
      </w:r>
      <w:r w:rsidR="005E3F5E">
        <w:rPr>
          <w:sz w:val="22"/>
          <w:szCs w:val="22"/>
          <w:lang w:val="pt-PT"/>
        </w:rPr>
        <w:t>s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lang w:val="pt-PT"/>
        </w:rPr>
        <w:t>Sofia</w:t>
      </w:r>
      <w:r w:rsidR="005E3F5E">
        <w:rPr>
          <w:lang w:val="pt-PT"/>
        </w:rPr>
        <w:t xml:space="preserve"> Teixeira, Cátia Pesquita</w:t>
      </w:r>
    </w:p>
    <w:p w14:paraId="45EEE3EE" w14:textId="6AEDCD13" w:rsidR="00FF3175" w:rsidRPr="0090256C" w:rsidRDefault="00FF3175" w:rsidP="00FF3175">
      <w:pPr>
        <w:pStyle w:val="Title2"/>
        <w:jc w:val="right"/>
        <w:rPr>
          <w:sz w:val="22"/>
          <w:szCs w:val="22"/>
          <w:lang w:val="pt-PT"/>
        </w:rPr>
      </w:pPr>
      <w:r w:rsidRPr="0090256C">
        <w:rPr>
          <w:sz w:val="22"/>
          <w:szCs w:val="22"/>
          <w:lang w:val="pt-PT"/>
        </w:rPr>
        <w:t>Dat</w:t>
      </w:r>
      <w:r w:rsidR="00C7548B" w:rsidRPr="0090256C">
        <w:rPr>
          <w:sz w:val="22"/>
          <w:szCs w:val="22"/>
          <w:lang w:val="pt-PT"/>
        </w:rPr>
        <w:t>a</w:t>
      </w:r>
      <w:r w:rsidRPr="0090256C">
        <w:rPr>
          <w:sz w:val="22"/>
          <w:szCs w:val="22"/>
          <w:lang w:val="pt-PT"/>
        </w:rPr>
        <w:t xml:space="preserve">: </w:t>
      </w:r>
      <w:r w:rsidR="004B51E5">
        <w:rPr>
          <w:sz w:val="22"/>
          <w:szCs w:val="22"/>
          <w:lang w:val="pt-PT"/>
        </w:rPr>
        <w:t>17</w:t>
      </w:r>
      <w:r w:rsidRPr="0090256C">
        <w:rPr>
          <w:sz w:val="22"/>
          <w:szCs w:val="22"/>
          <w:lang w:val="pt-PT"/>
        </w:rPr>
        <w:t>/</w:t>
      </w:r>
      <w:r w:rsidR="00973F55">
        <w:rPr>
          <w:sz w:val="22"/>
          <w:szCs w:val="22"/>
          <w:lang w:val="pt-PT"/>
        </w:rPr>
        <w:t>05</w:t>
      </w:r>
      <w:r w:rsidRPr="0090256C">
        <w:rPr>
          <w:sz w:val="22"/>
          <w:szCs w:val="22"/>
          <w:lang w:val="pt-PT"/>
        </w:rPr>
        <w:t>/202</w:t>
      </w:r>
      <w:r w:rsidR="004B51E5">
        <w:rPr>
          <w:sz w:val="22"/>
          <w:szCs w:val="22"/>
          <w:lang w:val="pt-PT"/>
        </w:rPr>
        <w:t>3</w:t>
      </w:r>
    </w:p>
    <w:p w14:paraId="6360FB65" w14:textId="192F4D6B" w:rsidR="00FF3175" w:rsidRDefault="00FF3175" w:rsidP="00FF3175">
      <w:pPr>
        <w:pStyle w:val="Title2"/>
        <w:jc w:val="right"/>
        <w:rPr>
          <w:lang w:val="pt-PT"/>
        </w:rPr>
      </w:pPr>
    </w:p>
    <w:p w14:paraId="50B81399" w14:textId="77777777" w:rsidR="007134A0" w:rsidRDefault="007134A0" w:rsidP="00FF3175">
      <w:pPr>
        <w:pStyle w:val="Title2"/>
        <w:jc w:val="right"/>
        <w:rPr>
          <w:lang w:val="pt-PT"/>
        </w:rPr>
      </w:pPr>
    </w:p>
    <w:p w14:paraId="60B4C1E9" w14:textId="0594BA73" w:rsidR="0087711A" w:rsidRPr="008F4857" w:rsidRDefault="0087711A" w:rsidP="0087711A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8F4857">
        <w:rPr>
          <w:b/>
          <w:bCs/>
          <w:lang w:val="pt-PT"/>
        </w:rPr>
        <w:lastRenderedPageBreak/>
        <w:t>Registo de horas de trabalho</w:t>
      </w:r>
      <w:r w:rsidR="00AB521E" w:rsidRPr="008F4857">
        <w:rPr>
          <w:b/>
          <w:bCs/>
          <w:lang w:val="pt-PT"/>
        </w:rPr>
        <w:t>:</w:t>
      </w:r>
    </w:p>
    <w:tbl>
      <w:tblPr>
        <w:tblStyle w:val="GridTable2"/>
        <w:tblW w:w="0" w:type="auto"/>
        <w:jc w:val="center"/>
        <w:tblLook w:val="04A0" w:firstRow="1" w:lastRow="0" w:firstColumn="1" w:lastColumn="0" w:noHBand="0" w:noVBand="1"/>
      </w:tblPr>
      <w:tblGrid>
        <w:gridCol w:w="4268"/>
        <w:gridCol w:w="4152"/>
      </w:tblGrid>
      <w:tr w:rsidR="007134A0" w14:paraId="28961D2C" w14:textId="77777777" w:rsidTr="008F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13598302" w14:textId="3AF7B63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Aluno</w:t>
            </w:r>
          </w:p>
        </w:tc>
        <w:tc>
          <w:tcPr>
            <w:tcW w:w="4152" w:type="dxa"/>
          </w:tcPr>
          <w:p w14:paraId="62D1E048" w14:textId="2D293417" w:rsidR="007134A0" w:rsidRPr="00AA1985" w:rsidRDefault="007134A0" w:rsidP="007134A0">
            <w:pPr>
              <w:pStyle w:val="Title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Horas de Trabalho</w:t>
            </w:r>
          </w:p>
        </w:tc>
      </w:tr>
      <w:tr w:rsidR="007134A0" w14:paraId="38E3D6DD" w14:textId="77777777" w:rsidTr="008F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8" w:type="dxa"/>
          </w:tcPr>
          <w:p w14:paraId="04F51FD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Francisco Henriques</w:t>
            </w:r>
          </w:p>
          <w:p w14:paraId="352C715E" w14:textId="77777777" w:rsidR="007134A0" w:rsidRPr="00AA1985" w:rsidRDefault="007134A0" w:rsidP="00C573A2">
            <w:pPr>
              <w:pStyle w:val="Title2"/>
              <w:rPr>
                <w:rFonts w:asciiTheme="majorHAnsi" w:eastAsiaTheme="majorEastAsia" w:hAnsiTheme="majorHAnsi" w:cstheme="majorBidi"/>
                <w:b w:val="0"/>
                <w:bCs w:val="0"/>
                <w:i/>
                <w:iCs/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Guilherme Marques</w:t>
            </w:r>
          </w:p>
          <w:p w14:paraId="21E9F3DB" w14:textId="4712584D" w:rsidR="007134A0" w:rsidRPr="00AA1985" w:rsidRDefault="007134A0" w:rsidP="00C573A2">
            <w:pPr>
              <w:pStyle w:val="Title2"/>
              <w:rPr>
                <w:sz w:val="22"/>
                <w:szCs w:val="22"/>
                <w:lang w:val="pt-PT"/>
              </w:rPr>
            </w:pPr>
            <w:r w:rsidRPr="00AA1985">
              <w:rPr>
                <w:b w:val="0"/>
                <w:bCs w:val="0"/>
                <w:sz w:val="22"/>
                <w:szCs w:val="22"/>
                <w:lang w:val="pt-PT"/>
              </w:rPr>
              <w:t>Miguel Seabra</w:t>
            </w:r>
          </w:p>
        </w:tc>
        <w:tc>
          <w:tcPr>
            <w:tcW w:w="4152" w:type="dxa"/>
          </w:tcPr>
          <w:p w14:paraId="2072A2C0" w14:textId="003F5811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22 Horas</w:t>
            </w:r>
          </w:p>
          <w:p w14:paraId="71B9F8B1" w14:textId="77777777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  <w:p w14:paraId="6790CBB5" w14:textId="79C44C29" w:rsidR="007134A0" w:rsidRPr="00AA1985" w:rsidRDefault="007134A0" w:rsidP="007134A0">
            <w:pPr>
              <w:pStyle w:val="Title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pt-PT"/>
              </w:rPr>
            </w:pPr>
            <w:r w:rsidRPr="00AA1985">
              <w:rPr>
                <w:sz w:val="22"/>
                <w:szCs w:val="22"/>
                <w:lang w:val="pt-PT"/>
              </w:rPr>
              <w:t>0 Horas</w:t>
            </w:r>
          </w:p>
        </w:tc>
      </w:tr>
    </w:tbl>
    <w:p w14:paraId="6EDB6C12" w14:textId="159A4B61" w:rsidR="00863DA1" w:rsidRDefault="00863DA1" w:rsidP="00FF3175">
      <w:pPr>
        <w:pStyle w:val="Title2"/>
        <w:jc w:val="right"/>
        <w:rPr>
          <w:lang w:val="pt-PT"/>
        </w:rPr>
      </w:pPr>
    </w:p>
    <w:p w14:paraId="5B4A9051" w14:textId="1B39B21A" w:rsidR="00A41C46" w:rsidRPr="00A00758" w:rsidRDefault="0097024A" w:rsidP="008F4857">
      <w:pPr>
        <w:pStyle w:val="ListParagraph"/>
        <w:numPr>
          <w:ilvl w:val="0"/>
          <w:numId w:val="18"/>
        </w:numPr>
        <w:rPr>
          <w:b/>
          <w:bCs/>
          <w:lang w:val="pt-PT"/>
        </w:rPr>
      </w:pPr>
      <w:r w:rsidRPr="00A00758">
        <w:rPr>
          <w:b/>
          <w:bCs/>
          <w:lang w:val="pt-PT"/>
        </w:rPr>
        <w:t>Intro</w:t>
      </w:r>
      <w:r w:rsidR="008F4857" w:rsidRPr="00A00758">
        <w:rPr>
          <w:b/>
          <w:bCs/>
          <w:lang w:val="pt-PT"/>
        </w:rPr>
        <w:t>dução e</w:t>
      </w:r>
      <w:r w:rsidRPr="00A00758">
        <w:rPr>
          <w:b/>
          <w:bCs/>
          <w:lang w:val="pt-PT"/>
        </w:rPr>
        <w:t xml:space="preserve"> </w:t>
      </w:r>
      <w:r w:rsidR="008F4857" w:rsidRPr="00A00758">
        <w:rPr>
          <w:b/>
          <w:bCs/>
          <w:lang w:val="pt-PT"/>
        </w:rPr>
        <w:t>Objetivos:</w:t>
      </w:r>
    </w:p>
    <w:p w14:paraId="60518A57" w14:textId="33B52016" w:rsidR="008F4857" w:rsidRDefault="00731D54" w:rsidP="00CD01ED">
      <w:pPr>
        <w:pStyle w:val="ListParagraph"/>
        <w:spacing w:line="240" w:lineRule="auto"/>
        <w:ind w:firstLine="720"/>
        <w:rPr>
          <w:sz w:val="22"/>
          <w:szCs w:val="22"/>
          <w:lang w:val="pt-PT"/>
        </w:rPr>
      </w:pPr>
      <w:r w:rsidRPr="00F93CE6">
        <w:rPr>
          <w:sz w:val="22"/>
          <w:szCs w:val="22"/>
          <w:lang w:val="pt-PT"/>
        </w:rPr>
        <w:t xml:space="preserve">O </w:t>
      </w:r>
      <w:r w:rsidR="00F93CE6">
        <w:rPr>
          <w:sz w:val="22"/>
          <w:szCs w:val="22"/>
          <w:lang w:val="pt-PT"/>
        </w:rPr>
        <w:t xml:space="preserve">objetivo deste projeto </w:t>
      </w:r>
      <w:r w:rsidR="00154564">
        <w:rPr>
          <w:sz w:val="22"/>
          <w:szCs w:val="22"/>
          <w:lang w:val="pt-PT"/>
        </w:rPr>
        <w:t>baseia-se em desenvolver o melhor modelo de classificação possível</w:t>
      </w:r>
      <w:r w:rsidR="00AA1985">
        <w:rPr>
          <w:sz w:val="22"/>
          <w:szCs w:val="22"/>
          <w:lang w:val="pt-PT"/>
        </w:rPr>
        <w:t xml:space="preserve"> para </w:t>
      </w:r>
      <w:r w:rsidR="00F772C9">
        <w:rPr>
          <w:sz w:val="22"/>
          <w:szCs w:val="22"/>
          <w:lang w:val="pt-PT"/>
        </w:rPr>
        <w:t xml:space="preserve">prever a variável </w:t>
      </w:r>
      <w:r w:rsidR="00F772C9" w:rsidRPr="00F772C9">
        <w:rPr>
          <w:i/>
          <w:iCs/>
          <w:sz w:val="22"/>
          <w:szCs w:val="22"/>
          <w:lang w:val="pt-PT"/>
        </w:rPr>
        <w:t>Biodegradable</w:t>
      </w:r>
      <w:r w:rsidR="00251FE6">
        <w:rPr>
          <w:i/>
          <w:iCs/>
          <w:sz w:val="22"/>
          <w:szCs w:val="22"/>
          <w:lang w:val="pt-PT"/>
        </w:rPr>
        <w:t xml:space="preserve">, </w:t>
      </w:r>
      <w:r w:rsidR="00251FE6" w:rsidRPr="00251FE6">
        <w:rPr>
          <w:sz w:val="22"/>
          <w:szCs w:val="22"/>
          <w:lang w:val="pt-PT"/>
        </w:rPr>
        <w:t>utilizando um</w:t>
      </w:r>
      <w:r w:rsidR="00251FE6">
        <w:rPr>
          <w:sz w:val="22"/>
          <w:szCs w:val="22"/>
          <w:lang w:val="pt-PT"/>
        </w:rPr>
        <w:t xml:space="preserve">a versão </w:t>
      </w:r>
      <w:r w:rsidR="00721283" w:rsidRPr="00721283">
        <w:rPr>
          <w:sz w:val="22"/>
          <w:szCs w:val="22"/>
          <w:lang w:val="pt-PT"/>
        </w:rPr>
        <w:t xml:space="preserve">aumentada e editada do </w:t>
      </w:r>
      <w:r w:rsidR="00721283">
        <w:rPr>
          <w:sz w:val="22"/>
          <w:szCs w:val="22"/>
          <w:lang w:val="pt-PT"/>
        </w:rPr>
        <w:t xml:space="preserve">conjunto de dados: </w:t>
      </w:r>
      <w:r w:rsidR="00721283" w:rsidRPr="00721283">
        <w:rPr>
          <w:i/>
          <w:iCs/>
          <w:sz w:val="22"/>
          <w:szCs w:val="22"/>
          <w:lang w:val="pt-PT"/>
        </w:rPr>
        <w:t>QSAR biodegradation Data Set</w:t>
      </w:r>
      <w:r w:rsidR="00721283">
        <w:rPr>
          <w:i/>
          <w:iCs/>
          <w:sz w:val="22"/>
          <w:szCs w:val="22"/>
          <w:lang w:val="pt-PT"/>
        </w:rPr>
        <w:t xml:space="preserve">. </w:t>
      </w:r>
      <w:r w:rsidR="00721283">
        <w:rPr>
          <w:sz w:val="22"/>
          <w:szCs w:val="22"/>
          <w:lang w:val="pt-PT"/>
        </w:rPr>
        <w:t xml:space="preserve">Disponibilizado pelos docentes da </w:t>
      </w:r>
      <w:r w:rsidR="008B5526">
        <w:rPr>
          <w:sz w:val="22"/>
          <w:szCs w:val="22"/>
          <w:lang w:val="pt-PT"/>
        </w:rPr>
        <w:t>UC</w:t>
      </w:r>
      <w:r w:rsidR="00721283">
        <w:rPr>
          <w:sz w:val="22"/>
          <w:szCs w:val="22"/>
          <w:lang w:val="pt-PT"/>
        </w:rPr>
        <w:t>.</w:t>
      </w:r>
      <w:r w:rsidR="008B5526">
        <w:rPr>
          <w:sz w:val="22"/>
          <w:szCs w:val="22"/>
          <w:lang w:val="pt-PT"/>
        </w:rPr>
        <w:t xml:space="preserve"> </w:t>
      </w:r>
      <w:r w:rsidR="00E1000C">
        <w:rPr>
          <w:sz w:val="22"/>
          <w:szCs w:val="22"/>
          <w:lang w:val="pt-PT"/>
        </w:rPr>
        <w:t xml:space="preserve">A tarefa consistiu em 3 passos gerais como: </w:t>
      </w:r>
      <w:r w:rsidR="00122A5B">
        <w:rPr>
          <w:sz w:val="22"/>
          <w:szCs w:val="22"/>
          <w:lang w:val="pt-PT"/>
        </w:rPr>
        <w:t xml:space="preserve">Processar os dados disponibilizados; </w:t>
      </w:r>
      <w:r w:rsidR="00A346D6">
        <w:rPr>
          <w:sz w:val="22"/>
          <w:szCs w:val="22"/>
          <w:lang w:val="pt-PT"/>
        </w:rPr>
        <w:t>Examinar diferentes Hiper parâmetros para cada modelo;</w:t>
      </w:r>
      <w:r w:rsidR="00CD01ED">
        <w:rPr>
          <w:sz w:val="22"/>
          <w:szCs w:val="22"/>
          <w:lang w:val="pt-PT"/>
        </w:rPr>
        <w:t xml:space="preserve"> Selecionar as features mais importantes;</w:t>
      </w:r>
      <w:r w:rsidR="00A346D6">
        <w:rPr>
          <w:sz w:val="22"/>
          <w:szCs w:val="22"/>
          <w:lang w:val="pt-PT"/>
        </w:rPr>
        <w:t xml:space="preserve"> Selecionar o melhor modelo;</w:t>
      </w:r>
    </w:p>
    <w:p w14:paraId="02E64187" w14:textId="557F0DC2" w:rsidR="00CD01ED" w:rsidRDefault="005C086C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Para atingir este objetivo, foi utilizado um JupyterNotebook de modo a ser mais fácil a execução do código necessário e da organização do output do mesmo. Esse ficheiro está em anexo junto deste relatório.</w:t>
      </w:r>
    </w:p>
    <w:p w14:paraId="1BB5D010" w14:textId="28FBC6BD" w:rsidR="00CD01ED" w:rsidRPr="00721283" w:rsidRDefault="00CD01ED" w:rsidP="00721283">
      <w:pPr>
        <w:pStyle w:val="ListParagraph"/>
        <w:spacing w:line="240" w:lineRule="auto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</w:p>
    <w:p w14:paraId="56D28A7D" w14:textId="7C1E2AC3" w:rsidR="00A41C46" w:rsidRPr="0095657A" w:rsidRDefault="0095657A" w:rsidP="005C086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 w:rsidRPr="0095657A">
        <w:rPr>
          <w:b/>
          <w:bCs/>
          <w:lang w:val="pt-PT"/>
        </w:rPr>
        <w:t>Processamento</w:t>
      </w:r>
      <w:r w:rsidR="005C086C" w:rsidRPr="0095657A">
        <w:rPr>
          <w:b/>
          <w:bCs/>
          <w:lang w:val="pt-PT"/>
        </w:rPr>
        <w:t xml:space="preserve"> de d</w:t>
      </w:r>
      <w:r w:rsidRPr="0095657A">
        <w:rPr>
          <w:b/>
          <w:bCs/>
          <w:lang w:val="pt-PT"/>
        </w:rPr>
        <w:t>ados:</w:t>
      </w:r>
    </w:p>
    <w:p w14:paraId="0CA9826A" w14:textId="347EBDB2" w:rsidR="0095657A" w:rsidRDefault="00B40EB5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em conta </w:t>
      </w:r>
      <w:r w:rsidR="003A0AF7">
        <w:rPr>
          <w:sz w:val="22"/>
          <w:szCs w:val="22"/>
          <w:lang w:val="pt-PT"/>
        </w:rPr>
        <w:t>que o conjunto de dados era relativamente grande (cerca de 42 colunas)</w:t>
      </w:r>
      <w:r w:rsidR="00E96CB3">
        <w:rPr>
          <w:sz w:val="22"/>
          <w:szCs w:val="22"/>
          <w:lang w:val="pt-PT"/>
        </w:rPr>
        <w:t xml:space="preserve"> e que não estava normalizado, existindo células em branco nos dados, </w:t>
      </w:r>
      <w:r w:rsidR="008A22A3">
        <w:rPr>
          <w:sz w:val="22"/>
          <w:szCs w:val="22"/>
          <w:lang w:val="pt-PT"/>
        </w:rPr>
        <w:t>começámos</w:t>
      </w:r>
      <w:r w:rsidR="00127853">
        <w:rPr>
          <w:sz w:val="22"/>
          <w:szCs w:val="22"/>
          <w:lang w:val="pt-PT"/>
        </w:rPr>
        <w:t xml:space="preserve"> por carregar o csv disponibilizado para </w:t>
      </w:r>
      <w:r w:rsidR="00C723A3">
        <w:rPr>
          <w:sz w:val="22"/>
          <w:szCs w:val="22"/>
          <w:lang w:val="pt-PT"/>
        </w:rPr>
        <w:t xml:space="preserve">um panda, sendo depois utilizado o método KNNInputer para </w:t>
      </w:r>
      <w:r w:rsidR="00C723A3" w:rsidRPr="00086699">
        <w:rPr>
          <w:b/>
          <w:bCs/>
          <w:sz w:val="22"/>
          <w:szCs w:val="22"/>
          <w:lang w:val="pt-PT"/>
        </w:rPr>
        <w:t>preencher as células vazias</w:t>
      </w:r>
      <w:r w:rsidR="00C723A3">
        <w:rPr>
          <w:sz w:val="22"/>
          <w:szCs w:val="22"/>
          <w:lang w:val="pt-PT"/>
        </w:rPr>
        <w:t xml:space="preserve">, este método </w:t>
      </w:r>
      <w:r w:rsidR="008F0730">
        <w:rPr>
          <w:sz w:val="22"/>
          <w:szCs w:val="22"/>
          <w:lang w:val="pt-PT"/>
        </w:rPr>
        <w:t>tem em conta um K numero de vizinhos, em que neste caso foi escolhido K=5, de modo a não termos overfitting nem underfitting</w:t>
      </w:r>
      <w:r w:rsidR="00D857AB">
        <w:rPr>
          <w:sz w:val="22"/>
          <w:szCs w:val="22"/>
          <w:lang w:val="pt-PT"/>
        </w:rPr>
        <w:t xml:space="preserve">, com estes 5 vizinhos mais próximos o KNNInputer </w:t>
      </w:r>
      <w:r w:rsidR="00494A37">
        <w:rPr>
          <w:sz w:val="22"/>
          <w:szCs w:val="22"/>
          <w:lang w:val="pt-PT"/>
        </w:rPr>
        <w:t>atribui um valor médio desses vizinhos à célula vazia.</w:t>
      </w:r>
    </w:p>
    <w:p w14:paraId="35A36237" w14:textId="6A0C720A" w:rsidR="00086699" w:rsidRDefault="0008669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Tendo o conjunto de dados completo </w:t>
      </w:r>
      <w:r w:rsidR="009B60E1">
        <w:rPr>
          <w:sz w:val="22"/>
          <w:szCs w:val="22"/>
          <w:lang w:val="pt-PT"/>
        </w:rPr>
        <w:t>e tendo em conta que a variável alvo (Biodegradable) era uma variável binária (RB ou NRB)</w:t>
      </w:r>
      <w:r w:rsidR="00150D54">
        <w:rPr>
          <w:sz w:val="22"/>
          <w:szCs w:val="22"/>
          <w:lang w:val="pt-PT"/>
        </w:rPr>
        <w:t>, procedemos à sua conversão em número binário</w:t>
      </w:r>
      <w:r w:rsidR="00C65E65">
        <w:rPr>
          <w:sz w:val="22"/>
          <w:szCs w:val="22"/>
          <w:lang w:val="pt-PT"/>
        </w:rPr>
        <w:t xml:space="preserve"> 1 para RB e 0 para NRB</w:t>
      </w:r>
      <w:r w:rsidR="00FE0073">
        <w:rPr>
          <w:sz w:val="22"/>
          <w:szCs w:val="22"/>
          <w:lang w:val="pt-PT"/>
        </w:rPr>
        <w:t>.</w:t>
      </w:r>
    </w:p>
    <w:p w14:paraId="14B9BC3B" w14:textId="0F169FE9" w:rsidR="00FE0073" w:rsidRDefault="00FE0073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Depois foram feitos testes para determinar qual o scaler que melhor se adaptaria aos dados</w:t>
      </w:r>
      <w:r w:rsidR="008F6784">
        <w:rPr>
          <w:sz w:val="22"/>
          <w:szCs w:val="22"/>
          <w:lang w:val="pt-PT"/>
        </w:rPr>
        <w:t>, para isso foi utlizada uma função do notebook da TP04</w:t>
      </w:r>
      <w:r w:rsidR="00B1725B">
        <w:rPr>
          <w:sz w:val="22"/>
          <w:szCs w:val="22"/>
          <w:lang w:val="pt-PT"/>
        </w:rPr>
        <w:t xml:space="preserve">, que imprimia estatísticas para diferentes scalers </w:t>
      </w:r>
      <w:r w:rsidR="001C2DA1">
        <w:rPr>
          <w:sz w:val="22"/>
          <w:szCs w:val="22"/>
          <w:lang w:val="pt-PT"/>
        </w:rPr>
        <w:t>um modelo, e</w:t>
      </w:r>
      <w:r w:rsidR="00B1725B">
        <w:rPr>
          <w:sz w:val="22"/>
          <w:szCs w:val="22"/>
          <w:lang w:val="pt-PT"/>
        </w:rPr>
        <w:t xml:space="preserve"> </w:t>
      </w:r>
      <w:r w:rsidR="009F4ADC">
        <w:rPr>
          <w:sz w:val="22"/>
          <w:szCs w:val="22"/>
          <w:lang w:val="pt-PT"/>
        </w:rPr>
        <w:t>um certo conjunto de dados. Nos testes observou-se que para a maioria dos modelos</w:t>
      </w:r>
      <w:r w:rsidR="001C2DA1">
        <w:rPr>
          <w:sz w:val="22"/>
          <w:szCs w:val="22"/>
          <w:lang w:val="pt-PT"/>
        </w:rPr>
        <w:t>,</w:t>
      </w:r>
      <w:r w:rsidR="009F4ADC">
        <w:rPr>
          <w:sz w:val="22"/>
          <w:szCs w:val="22"/>
          <w:lang w:val="pt-PT"/>
        </w:rPr>
        <w:t xml:space="preserve"> o StandartScaler era o que trazia melhores resultados</w:t>
      </w:r>
      <w:r w:rsidR="00C04D82">
        <w:rPr>
          <w:sz w:val="22"/>
          <w:szCs w:val="22"/>
          <w:lang w:val="pt-PT"/>
        </w:rPr>
        <w:t xml:space="preserve"> tanto a nível de</w:t>
      </w:r>
      <w:r w:rsidR="002A6EFF">
        <w:rPr>
          <w:sz w:val="22"/>
          <w:szCs w:val="22"/>
          <w:lang w:val="pt-PT"/>
        </w:rPr>
        <w:t xml:space="preserve"> accuracy como de precision, recall, etc.</w:t>
      </w:r>
      <w:r w:rsidR="00E46609">
        <w:rPr>
          <w:sz w:val="22"/>
          <w:szCs w:val="22"/>
          <w:lang w:val="pt-PT"/>
        </w:rPr>
        <w:t xml:space="preserve"> Os resultados dos testes foram os seguintes:</w:t>
      </w:r>
    </w:p>
    <w:p w14:paraId="14576DCB" w14:textId="77777777" w:rsidR="00E46609" w:rsidRDefault="00E46609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tbl>
      <w:tblPr>
        <w:tblW w:w="9583" w:type="dxa"/>
        <w:tblInd w:w="-5" w:type="dxa"/>
        <w:tblLook w:val="04A0" w:firstRow="1" w:lastRow="0" w:firstColumn="1" w:lastColumn="0" w:noHBand="0" w:noVBand="1"/>
      </w:tblPr>
      <w:tblGrid>
        <w:gridCol w:w="1366"/>
        <w:gridCol w:w="1747"/>
        <w:gridCol w:w="1294"/>
        <w:gridCol w:w="1294"/>
        <w:gridCol w:w="1294"/>
        <w:gridCol w:w="1294"/>
        <w:gridCol w:w="1294"/>
      </w:tblGrid>
      <w:tr w:rsidR="00E46609" w:rsidRPr="00E46609" w14:paraId="0D803484" w14:textId="77777777" w:rsidTr="00E46609">
        <w:trPr>
          <w:trHeight w:val="163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65E7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Model</w:t>
            </w:r>
          </w:p>
        </w:tc>
        <w:tc>
          <w:tcPr>
            <w:tcW w:w="1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5B6DD86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Scaler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20140A9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Accuracy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3BE7F40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Precision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C89F6A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 xml:space="preserve">Recall 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63C8486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F1 Score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158E41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MCC</w:t>
            </w:r>
          </w:p>
        </w:tc>
      </w:tr>
      <w:tr w:rsidR="00E46609" w:rsidRPr="00E46609" w14:paraId="1EC438F8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0A6B5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Logistic Regression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424B18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EBBCB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67D7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BBC95E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D0417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C6D78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0.8441</w:t>
            </w:r>
          </w:p>
        </w:tc>
      </w:tr>
      <w:tr w:rsidR="00E46609" w:rsidRPr="00E46609" w14:paraId="04AC123E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A5004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46CA6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2B69E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AEF0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800C22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250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78FDA0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0.8304</w:t>
            </w:r>
          </w:p>
        </w:tc>
      </w:tr>
      <w:tr w:rsidR="00E46609" w:rsidRPr="00E46609" w14:paraId="49E094F6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83E1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78420C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A94E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5EA87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0.9425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71116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0.9914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AB594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0.9663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3045FE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0.7612</w:t>
            </w:r>
          </w:p>
        </w:tc>
      </w:tr>
      <w:tr w:rsidR="00E46609" w:rsidRPr="00E46609" w14:paraId="65BF643B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47BF6BF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Decision Trees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59EEC2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D772B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57727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CF70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0AE31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0.9781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6B5C1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0.8552</w:t>
            </w:r>
          </w:p>
        </w:tc>
      </w:tr>
      <w:tr w:rsidR="00E46609" w:rsidRPr="00E46609" w14:paraId="618D5625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529AF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BCD213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78165B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27489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018840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8EAD3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798875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0.8387</w:t>
            </w:r>
          </w:p>
        </w:tc>
      </w:tr>
      <w:tr w:rsidR="00E46609" w:rsidRPr="00E46609" w14:paraId="1AB94251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AA1A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74067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BE8C7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0.9575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51F2E7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8462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0.9757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5BBC72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0.9749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FD3C85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0.837</w:t>
            </w:r>
          </w:p>
        </w:tc>
      </w:tr>
      <w:tr w:rsidR="00E46609" w:rsidRPr="00E46609" w14:paraId="30D98C71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031E44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Random Forests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5107E19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C23EE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F4ECA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0.9805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26B0D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BAFA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C6D86D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</w:t>
            </w:r>
          </w:p>
        </w:tc>
      </w:tr>
      <w:tr w:rsidR="00E46609" w:rsidRPr="00E46609" w14:paraId="0DFF6CFC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8B57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8075C9A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784B2C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E8BEE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DF0C80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0.9874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35ED2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D72DA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0.8972</w:t>
            </w:r>
          </w:p>
        </w:tc>
      </w:tr>
      <w:tr w:rsidR="00E46609" w:rsidRPr="00E46609" w14:paraId="31924E4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4C90E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1A1D8D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908267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0.9735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8B7865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3A93715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0.9867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B2F00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0.9843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B0113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0.8975</w:t>
            </w:r>
          </w:p>
        </w:tc>
      </w:tr>
      <w:tr w:rsidR="00E46609" w:rsidRPr="00E46609" w14:paraId="739B96A2" w14:textId="77777777" w:rsidTr="00E46609">
        <w:trPr>
          <w:trHeight w:val="212"/>
        </w:trPr>
        <w:tc>
          <w:tcPr>
            <w:tcW w:w="136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center"/>
            <w:hideMark/>
          </w:tcPr>
          <w:p w14:paraId="54D253C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SVM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3E42261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StandartScaler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07A21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0.9688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E2A87E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766DCF2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36DB0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37C537D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0.877</w:t>
            </w:r>
          </w:p>
        </w:tc>
      </w:tr>
      <w:tr w:rsidR="00E46609" w:rsidRPr="00E46609" w14:paraId="7933DA70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B5D8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AC2F604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RobustScaler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64A30F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0.9608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D06BB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C1094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0.9929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18E7CD3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0.9772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57B127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0.844</w:t>
            </w:r>
          </w:p>
        </w:tc>
      </w:tr>
      <w:tr w:rsidR="00E46609" w:rsidRPr="00E46609" w14:paraId="107AF6EB" w14:textId="77777777" w:rsidTr="00E46609">
        <w:trPr>
          <w:trHeight w:val="212"/>
        </w:trPr>
        <w:tc>
          <w:tcPr>
            <w:tcW w:w="136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00083" w14:textId="77777777" w:rsidR="00E46609" w:rsidRPr="00E46609" w:rsidRDefault="00E46609" w:rsidP="00E46609">
            <w:pPr>
              <w:spacing w:line="240" w:lineRule="auto"/>
              <w:ind w:firstLine="0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9307BE0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MinMaxScaler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0D3BDB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0.9502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ABE2796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0.9531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0175F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0.9898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1761B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0.9711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0C9348" w14:textId="77777777" w:rsidR="00E46609" w:rsidRPr="00E46609" w:rsidRDefault="00E46609" w:rsidP="00E46609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</w:pPr>
            <w:r w:rsidRPr="00E46609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US"/>
              </w:rPr>
              <w:t>0.7992</w:t>
            </w:r>
          </w:p>
        </w:tc>
      </w:tr>
    </w:tbl>
    <w:p w14:paraId="2DAFF737" w14:textId="0880667A" w:rsidR="00E46609" w:rsidRDefault="006370F9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Como podemos ver em 3 dos 4 modelos testados apenas no modelo RandomForests obtivemos um resultado muito idêntico entre o </w:t>
      </w:r>
      <w:r w:rsidR="00FE1777">
        <w:rPr>
          <w:sz w:val="22"/>
          <w:szCs w:val="22"/>
          <w:lang w:val="pt-PT"/>
        </w:rPr>
        <w:t xml:space="preserve">RobustScaler e o StandartScaler, sendo o Recall um pouco melhor no </w:t>
      </w:r>
      <w:r w:rsidR="008A2DA9">
        <w:rPr>
          <w:sz w:val="22"/>
          <w:szCs w:val="22"/>
          <w:lang w:val="pt-PT"/>
        </w:rPr>
        <w:t>StandartScaler e a precision um pouco pior, face às pequenas diferenças nos valores consideramos que não vale a pena ser utilizado o RobustScaler</w:t>
      </w:r>
      <w:r w:rsidR="00AE57BA">
        <w:rPr>
          <w:sz w:val="22"/>
          <w:szCs w:val="22"/>
          <w:lang w:val="pt-PT"/>
        </w:rPr>
        <w:t>.</w:t>
      </w:r>
    </w:p>
    <w:p w14:paraId="21006675" w14:textId="77777777" w:rsidR="00AE57BA" w:rsidRDefault="00AE57BA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</w:p>
    <w:p w14:paraId="22E604BB" w14:textId="1C736DEC" w:rsidR="002051DC" w:rsidRPr="002051DC" w:rsidRDefault="002051DC" w:rsidP="002051DC">
      <w:pPr>
        <w:pStyle w:val="Title2"/>
        <w:numPr>
          <w:ilvl w:val="0"/>
          <w:numId w:val="18"/>
        </w:numPr>
        <w:jc w:val="left"/>
        <w:rPr>
          <w:b/>
          <w:bCs/>
          <w:lang w:val="pt-PT"/>
        </w:rPr>
      </w:pPr>
      <w:r>
        <w:rPr>
          <w:b/>
          <w:bCs/>
          <w:lang w:val="pt-PT"/>
        </w:rPr>
        <w:t>Seleção de Variáveis</w:t>
      </w:r>
      <w:r w:rsidR="00573E29" w:rsidRPr="0095657A">
        <w:rPr>
          <w:b/>
          <w:bCs/>
          <w:lang w:val="pt-PT"/>
        </w:rPr>
        <w:t>:</w:t>
      </w:r>
    </w:p>
    <w:p w14:paraId="40DE703C" w14:textId="3D7D7F05" w:rsidR="00AE57BA" w:rsidRDefault="002051DC" w:rsidP="006370F9">
      <w:pPr>
        <w:pStyle w:val="Title2"/>
        <w:spacing w:line="240" w:lineRule="auto"/>
        <w:jc w:val="left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Continua…</w:t>
      </w:r>
    </w:p>
    <w:p w14:paraId="655136D0" w14:textId="4C187D8D" w:rsidR="002A6EFF" w:rsidRPr="0095657A" w:rsidRDefault="002A6EFF" w:rsidP="0095657A">
      <w:pPr>
        <w:pStyle w:val="Title2"/>
        <w:spacing w:line="240" w:lineRule="auto"/>
        <w:ind w:left="720" w:firstLine="720"/>
        <w:jc w:val="left"/>
        <w:rPr>
          <w:sz w:val="22"/>
          <w:szCs w:val="22"/>
          <w:lang w:val="pt-PT"/>
        </w:rPr>
      </w:pPr>
    </w:p>
    <w:p w14:paraId="39114A93" w14:textId="6766C0B1" w:rsidR="00A41C46" w:rsidRPr="00A00758" w:rsidRDefault="00A41C46" w:rsidP="005F052C">
      <w:pPr>
        <w:pStyle w:val="Title2"/>
        <w:jc w:val="left"/>
        <w:rPr>
          <w:lang w:val="pt-PT"/>
        </w:rPr>
      </w:pPr>
    </w:p>
    <w:p w14:paraId="6BFB3797" w14:textId="1F908E46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7AED4FF" w14:textId="77777777" w:rsidR="00A41C46" w:rsidRPr="00A00758" w:rsidRDefault="00A41C46" w:rsidP="00FF3175">
      <w:pPr>
        <w:pStyle w:val="Title2"/>
        <w:jc w:val="right"/>
        <w:rPr>
          <w:lang w:val="pt-PT"/>
        </w:rPr>
      </w:pPr>
    </w:p>
    <w:p w14:paraId="0FAAA629" w14:textId="60F55BF4" w:rsidR="002662B8" w:rsidRPr="00A00758" w:rsidRDefault="002662B8" w:rsidP="002662B8">
      <w:pPr>
        <w:pStyle w:val="ListParagraph"/>
        <w:rPr>
          <w:i/>
          <w:iCs/>
          <w:lang w:val="pt-PT"/>
        </w:rPr>
      </w:pPr>
    </w:p>
    <w:p w14:paraId="3FD5859E" w14:textId="7D73E067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6174BFBC" w14:textId="56EC73ED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482822C3" w14:textId="46CA809C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61B4BE7B" w14:textId="6DFC5E68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05BEA0F0" w14:textId="7D30D30D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551D9EF2" w14:textId="6C678241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59FCD75F" w14:textId="53DF36BF" w:rsidR="00B51BBA" w:rsidRPr="00A00758" w:rsidRDefault="00B51BBA" w:rsidP="002662B8">
      <w:pPr>
        <w:pStyle w:val="ListParagraph"/>
        <w:rPr>
          <w:i/>
          <w:iCs/>
          <w:lang w:val="pt-PT"/>
        </w:rPr>
      </w:pPr>
    </w:p>
    <w:p w14:paraId="3544120F" w14:textId="627FD3C6" w:rsidR="00B51BBA" w:rsidRPr="005E3F5E" w:rsidRDefault="00B51BBA" w:rsidP="002662B8">
      <w:pPr>
        <w:pStyle w:val="ListParagraph"/>
        <w:rPr>
          <w:i/>
          <w:iCs/>
          <w:lang w:val="pt-PT"/>
        </w:rPr>
      </w:pPr>
    </w:p>
    <w:p w14:paraId="4EE2A240" w14:textId="77777777" w:rsidR="00B51BBA" w:rsidRPr="005E3F5E" w:rsidRDefault="00B51BBA" w:rsidP="002662B8">
      <w:pPr>
        <w:pStyle w:val="ListParagraph"/>
        <w:rPr>
          <w:i/>
          <w:iCs/>
          <w:lang w:val="pt-PT"/>
        </w:rPr>
      </w:pPr>
    </w:p>
    <w:sectPr w:rsidR="00B51BBA" w:rsidRPr="005E3F5E" w:rsidSect="005F052C">
      <w:headerReference w:type="default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6" w:h="16838" w:code="9"/>
      <w:pgMar w:top="1979" w:right="1349" w:bottom="91" w:left="1440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683C" w14:textId="77777777" w:rsidR="005802C1" w:rsidRDefault="005802C1">
      <w:pPr>
        <w:spacing w:line="240" w:lineRule="auto"/>
      </w:pPr>
      <w:r>
        <w:separator/>
      </w:r>
    </w:p>
    <w:p w14:paraId="0DDECE52" w14:textId="77777777" w:rsidR="005802C1" w:rsidRDefault="005802C1"/>
  </w:endnote>
  <w:endnote w:type="continuationSeparator" w:id="0">
    <w:p w14:paraId="3C79AC7B" w14:textId="77777777" w:rsidR="005802C1" w:rsidRDefault="005802C1">
      <w:pPr>
        <w:spacing w:line="240" w:lineRule="auto"/>
      </w:pPr>
      <w:r>
        <w:continuationSeparator/>
      </w:r>
    </w:p>
    <w:p w14:paraId="22DAB3E4" w14:textId="77777777" w:rsidR="005802C1" w:rsidRDefault="005802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BD6C3" w14:textId="58D27E58" w:rsidR="00671E96" w:rsidRDefault="00671E96" w:rsidP="005F51E4">
    <w:pPr>
      <w:pStyle w:val="Footer"/>
      <w:ind w:left="-810" w:right="-270"/>
      <w:rPr>
        <w:sz w:val="20"/>
        <w:szCs w:val="20"/>
        <w:lang w:val="pt-PT"/>
      </w:rPr>
    </w:pPr>
  </w:p>
  <w:p w14:paraId="1E45E8FC" w14:textId="77777777" w:rsidR="00EE23F2" w:rsidRDefault="00EE23F2" w:rsidP="005F51E4">
    <w:pPr>
      <w:pStyle w:val="Footer"/>
      <w:ind w:left="-810" w:right="-270"/>
      <w:rPr>
        <w:sz w:val="20"/>
        <w:szCs w:val="20"/>
        <w:lang w:val="pt-PT"/>
      </w:rPr>
    </w:pPr>
  </w:p>
  <w:p w14:paraId="07F9F6BD" w14:textId="078E352C" w:rsidR="007D1DED" w:rsidRPr="007D1DED" w:rsidRDefault="005F51E4" w:rsidP="007D1DED">
    <w:pPr>
      <w:pStyle w:val="Footer"/>
      <w:ind w:left="-810" w:right="-694"/>
      <w:rPr>
        <w:sz w:val="20"/>
        <w:szCs w:val="20"/>
        <w:lang w:val="pt-PT"/>
      </w:rPr>
    </w:pPr>
    <w:r w:rsidRPr="00FF3175">
      <w:rPr>
        <w:sz w:val="20"/>
        <w:szCs w:val="20"/>
        <w:lang w:val="pt-PT"/>
      </w:rPr>
      <w:t>Licenciatura em Engenharia Informática</w:t>
    </w:r>
    <w:r w:rsidR="00A82BD9">
      <w:rPr>
        <w:sz w:val="20"/>
        <w:szCs w:val="20"/>
        <w:lang w:val="pt-PT"/>
      </w:rPr>
      <w:t xml:space="preserve">                                              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</w:t>
    </w:r>
    <w:r w:rsidRPr="00FF3175">
      <w:rPr>
        <w:sz w:val="20"/>
        <w:szCs w:val="20"/>
        <w:lang w:val="pt-PT"/>
      </w:rPr>
      <w:t>Faculdade de Ciências da Universidade de Lisboa</w:t>
    </w:r>
    <w:r w:rsidR="00A82BD9">
      <w:rPr>
        <w:sz w:val="20"/>
        <w:szCs w:val="20"/>
        <w:lang w:val="pt-PT"/>
      </w:rPr>
      <w:t xml:space="preserve">                                                           </w:t>
    </w:r>
    <w:r w:rsidR="007D1DED">
      <w:rPr>
        <w:sz w:val="20"/>
        <w:szCs w:val="20"/>
        <w:lang w:val="pt-PT"/>
      </w:rPr>
      <w:t xml:space="preserve">                                                           </w:t>
    </w:r>
    <w:r w:rsidR="00A82BD9">
      <w:rPr>
        <w:sz w:val="20"/>
        <w:szCs w:val="20"/>
        <w:lang w:val="pt-PT"/>
      </w:rPr>
      <w:t xml:space="preserve">  </w:t>
    </w:r>
    <w:sdt>
      <w:sdtPr>
        <w:id w:val="-2127254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D1DED" w:rsidRPr="007D1DED">
          <w:rPr>
            <w:lang w:val="pt-PT"/>
          </w:rPr>
          <w:t xml:space="preserve"> </w:t>
        </w:r>
        <w:r w:rsidR="007D1DED">
          <w:rPr>
            <w:lang w:val="pt-PT"/>
          </w:rPr>
          <w:t xml:space="preserve">       </w:t>
        </w:r>
        <w:r w:rsidR="007D1DED">
          <w:fldChar w:fldCharType="begin"/>
        </w:r>
        <w:r w:rsidR="007D1DED" w:rsidRPr="007D1DED">
          <w:rPr>
            <w:lang w:val="pt-PT"/>
          </w:rPr>
          <w:instrText xml:space="preserve"> PAGE   \* MERGEFORMAT </w:instrText>
        </w:r>
        <w:r w:rsidR="007D1DED">
          <w:fldChar w:fldCharType="separate"/>
        </w:r>
        <w:r w:rsidR="007D1DED" w:rsidRPr="007D1DED">
          <w:rPr>
            <w:lang w:val="pt-PT"/>
          </w:rPr>
          <w:t>5</w:t>
        </w:r>
        <w:r w:rsidR="007D1DED">
          <w:rPr>
            <w:noProof/>
          </w:rPr>
          <w:fldChar w:fldCharType="end"/>
        </w:r>
      </w:sdtContent>
    </w:sdt>
  </w:p>
  <w:p w14:paraId="08903790" w14:textId="1B7B639D" w:rsidR="005F51E4" w:rsidRPr="00FF3175" w:rsidRDefault="00A82BD9" w:rsidP="005F51E4">
    <w:pPr>
      <w:pStyle w:val="Footer"/>
      <w:ind w:left="-810" w:right="-270"/>
      <w:rPr>
        <w:sz w:val="20"/>
        <w:szCs w:val="20"/>
        <w:lang w:val="pt-PT"/>
      </w:rPr>
    </w:pPr>
    <w:r>
      <w:rPr>
        <w:sz w:val="20"/>
        <w:szCs w:val="20"/>
        <w:lang w:val="pt-PT"/>
      </w:rPr>
      <w:t xml:space="preserve">                             </w:t>
    </w:r>
    <w:r w:rsidR="00396EC2">
      <w:rPr>
        <w:sz w:val="20"/>
        <w:szCs w:val="20"/>
        <w:lang w:val="pt-PT"/>
      </w:rPr>
      <w:t xml:space="preserve">     </w:t>
    </w:r>
  </w:p>
  <w:p w14:paraId="44EE83BD" w14:textId="77777777" w:rsidR="005F51E4" w:rsidRPr="005F51E4" w:rsidRDefault="005F51E4">
    <w:pPr>
      <w:pStyle w:val="Footer"/>
      <w:rPr>
        <w:lang w:val="pt-PT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54F14" w14:textId="5871A19E" w:rsidR="00FF3175" w:rsidRPr="00FF3175" w:rsidRDefault="008F4D23" w:rsidP="00FF3175">
    <w:pPr>
      <w:pStyle w:val="Footer"/>
      <w:ind w:left="-810" w:right="-270"/>
      <w:rPr>
        <w:sz w:val="20"/>
        <w:szCs w:val="20"/>
        <w:lang w:val="pt-PT"/>
      </w:rPr>
    </w:pPr>
    <w:r>
      <w:rPr>
        <w:noProof/>
        <w:lang w:val="pt-PT"/>
      </w:rPr>
      <w:drawing>
        <wp:anchor distT="0" distB="0" distL="114300" distR="114300" simplePos="0" relativeHeight="251658240" behindDoc="0" locked="0" layoutInCell="1" allowOverlap="1" wp14:anchorId="1A5210C1" wp14:editId="3A92D4E7">
          <wp:simplePos x="0" y="0"/>
          <wp:positionH relativeFrom="column">
            <wp:posOffset>-713740</wp:posOffset>
          </wp:positionH>
          <wp:positionV relativeFrom="paragraph">
            <wp:posOffset>-677545</wp:posOffset>
          </wp:positionV>
          <wp:extent cx="1371600" cy="718185"/>
          <wp:effectExtent l="0" t="0" r="0" b="0"/>
          <wp:wrapSquare wrapText="bothSides"/>
          <wp:docPr id="1998841902" name="Picture 19988419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718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F16EA" w14:textId="77777777" w:rsidR="005802C1" w:rsidRDefault="005802C1">
      <w:pPr>
        <w:spacing w:line="240" w:lineRule="auto"/>
      </w:pPr>
      <w:r>
        <w:separator/>
      </w:r>
    </w:p>
    <w:p w14:paraId="585EE733" w14:textId="77777777" w:rsidR="005802C1" w:rsidRDefault="005802C1"/>
  </w:footnote>
  <w:footnote w:type="continuationSeparator" w:id="0">
    <w:p w14:paraId="4A8DF2F4" w14:textId="77777777" w:rsidR="005802C1" w:rsidRDefault="005802C1">
      <w:pPr>
        <w:spacing w:line="240" w:lineRule="auto"/>
      </w:pPr>
      <w:r>
        <w:continuationSeparator/>
      </w:r>
    </w:p>
    <w:p w14:paraId="42AE67D0" w14:textId="77777777" w:rsidR="005802C1" w:rsidRDefault="005802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EEDB" w14:textId="07D64ACB" w:rsidR="00E81978" w:rsidRPr="00F3126E" w:rsidRDefault="00871183" w:rsidP="005F052C">
    <w:pPr>
      <w:pStyle w:val="Header"/>
      <w:ind w:left="5670" w:right="-1054"/>
      <w:jc w:val="center"/>
      <w:rPr>
        <w:rStyle w:val="Strong"/>
        <w:sz w:val="16"/>
        <w:szCs w:val="16"/>
      </w:rPr>
    </w:pPr>
    <w:r w:rsidRPr="00A245BF">
      <w:rPr>
        <w:noProof/>
        <w:kern w:val="0"/>
        <w:sz w:val="18"/>
        <w:szCs w:val="18"/>
        <w:lang w:val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424841" wp14:editId="03C3C12B">
              <wp:simplePos x="0" y="0"/>
              <wp:positionH relativeFrom="column">
                <wp:posOffset>3340100</wp:posOffset>
              </wp:positionH>
              <wp:positionV relativeFrom="paragraph">
                <wp:posOffset>300355</wp:posOffset>
              </wp:positionV>
              <wp:extent cx="3326130" cy="0"/>
              <wp:effectExtent l="0" t="38100" r="45720" b="38100"/>
              <wp:wrapNone/>
              <wp:docPr id="27" name="Straight Connector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326130" cy="0"/>
                      </a:xfrm>
                      <a:prstGeom prst="line">
                        <a:avLst/>
                      </a:prstGeom>
                      <a:ln w="76200">
                        <a:solidFill>
                          <a:srgbClr val="2B3FB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3062D6" id="Straight Connector 2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23.65pt" to="524.9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" strokecolor="#2b3fb0" strokeweight="6pt">
              <v:stroke joinstyle="miter"/>
            </v:line>
          </w:pict>
        </mc:Fallback>
      </mc:AlternateContent>
    </w:r>
    <w:r w:rsidR="005F052C" w:rsidRPr="005F052C">
      <w:rPr>
        <w:sz w:val="16"/>
        <w:szCs w:val="16"/>
        <w:lang w:val="pt-PT"/>
      </w:rPr>
      <w:t>Engenharia do Conhecimento</w:t>
    </w:r>
    <w:r w:rsidR="005F052C" w:rsidRPr="005F052C">
      <w:rPr>
        <w:sz w:val="16"/>
        <w:szCs w:val="16"/>
      </w:rPr>
      <w:t xml:space="preserve"> – </w:t>
    </w:r>
    <w:r w:rsidR="005F052C" w:rsidRPr="005F052C">
      <w:rPr>
        <w:sz w:val="16"/>
        <w:szCs w:val="16"/>
        <w:lang w:val="pt-PT"/>
      </w:rPr>
      <w:t>Projeto</w:t>
    </w:r>
    <w:r w:rsidR="005F052C" w:rsidRPr="005F052C">
      <w:rPr>
        <w:sz w:val="16"/>
        <w:szCs w:val="16"/>
      </w:rPr>
      <w:t xml:space="preserve">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13941" w14:textId="0BF54BF8" w:rsidR="00C7548B" w:rsidRPr="00AB3458" w:rsidRDefault="00C7548B" w:rsidP="00AB3458">
    <w:pPr>
      <w:pStyle w:val="Header"/>
      <w:ind w:right="746"/>
      <w:jc w:val="center"/>
      <w:rPr>
        <w:rStyle w:val="Strong"/>
        <w:b/>
        <w:bCs/>
        <w:caps w:val="0"/>
        <w:color w:val="000000" w:themeColor="text1"/>
        <w:sz w:val="26"/>
        <w:szCs w:val="2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980C65">
      <w:rPr>
        <w:caps/>
        <w:noProof/>
        <w:color w:val="808080" w:themeColor="background1" w:themeShade="80"/>
        <w:sz w:val="26"/>
        <w:szCs w:val="26"/>
        <w:lang w:val="pt-PT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5940CAA" wp14:editId="045DB0AA">
              <wp:simplePos x="0" y="0"/>
              <wp:positionH relativeFrom="page">
                <wp:posOffset>5834946</wp:posOffset>
              </wp:positionH>
              <wp:positionV relativeFrom="page">
                <wp:posOffset>211842</wp:posOffset>
              </wp:positionV>
              <wp:extent cx="1709708" cy="1032796"/>
              <wp:effectExtent l="0" t="0" r="0" b="1524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9708" cy="1032796"/>
                        <a:chOff x="-9155" y="-9144"/>
                        <a:chExt cx="1709939" cy="1033272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-9155" y="-9144"/>
                          <a:ext cx="1709939" cy="1033272"/>
                          <a:chOff x="-9155" y="-9144"/>
                          <a:chExt cx="1709939" cy="1033272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FB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-9155" y="-9144"/>
                            <a:ext cx="1472185" cy="1024127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DE681" w14:textId="77777777" w:rsidR="00C7548B" w:rsidRDefault="00C7548B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5940CAA" id="Group 167" o:spid="_x0000_s1026" style="position:absolute;left:0;text-align:left;margin-left:459.45pt;margin-top:16.7pt;width:134.6pt;height:81.3pt;z-index:-251660288;mso-position-horizontal-relative:page;mso-position-vertical-relative:page;mso-width-relative:margin;mso-height-relative:margin" coordorigin="-91,-91" coordsize="17099,10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">
              <v:group id="Group 168" o:spid="_x0000_s1027" style="position:absolute;left:-91;top:-91;width:17098;height:10332" coordorigin="-91,-91" coordsize="17099,1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" path="m,l1462822,r,1014481l638269,407899,,xe" fillcolor="#2b3fb0" stroked="f">
                  <v:path arrowok="t" o:connecttype="custom" o:connectlocs="0,0;1463040,0;1463040,1014984;638364,408101;0,0" o:connectangles="0,0,0,0,0"/>
                </v:shape>
                <v:rect id="Rectangle 171" o:spid="_x0000_s1030" style="position:absolute;left:-91;top:-91;width:14721;height:10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29DE681" w14:textId="77777777" w:rsidR="00C7548B" w:rsidRDefault="00C7548B">
                      <w:pPr>
                        <w:pStyle w:val="Head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B3458" w:rsidRPr="00C34B5F">
      <w:t xml:space="preserve"> </w:t>
    </w:r>
    <w:r w:rsidR="005F052C" w:rsidRPr="005F052C">
      <w:rPr>
        <w:b/>
        <w:bCs/>
        <w:lang w:val="pt-PT"/>
      </w:rPr>
      <w:t>Engenharia</w:t>
    </w:r>
    <w:r w:rsidR="005F052C">
      <w:rPr>
        <w:b/>
        <w:bCs/>
      </w:rPr>
      <w:t xml:space="preserve"> do </w:t>
    </w:r>
    <w:r w:rsidR="005F052C" w:rsidRPr="005F052C">
      <w:rPr>
        <w:b/>
        <w:bCs/>
        <w:lang w:val="pt-PT"/>
      </w:rPr>
      <w:t>Conhecimento</w:t>
    </w:r>
    <w:r w:rsidR="005F052C">
      <w:rPr>
        <w:b/>
        <w:bCs/>
      </w:rPr>
      <w:t xml:space="preserve"> – </w:t>
    </w:r>
    <w:r w:rsidR="005F052C" w:rsidRPr="005F052C">
      <w:rPr>
        <w:b/>
        <w:bCs/>
        <w:lang w:val="pt-PT"/>
      </w:rPr>
      <w:t>Projeto</w:t>
    </w:r>
    <w:r w:rsidR="005F052C">
      <w:rPr>
        <w:b/>
        <w:bCs/>
      </w:rPr>
      <w:t xml:space="preserve"> 2</w:t>
    </w:r>
  </w:p>
  <w:p w14:paraId="3555DB8D" w14:textId="16317AF6" w:rsidR="00E81978" w:rsidRPr="00F3126E" w:rsidRDefault="00E81978" w:rsidP="00FF3175">
    <w:pPr>
      <w:pStyle w:val="Header"/>
      <w:jc w:val="center"/>
      <w:rPr>
        <w:rStyle w:val="Strong"/>
        <w:caps w:val="0"/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6D31F2E"/>
    <w:multiLevelType w:val="hybridMultilevel"/>
    <w:tmpl w:val="C6680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3075E51"/>
    <w:multiLevelType w:val="hybridMultilevel"/>
    <w:tmpl w:val="A04C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2A0CF8"/>
    <w:multiLevelType w:val="hybridMultilevel"/>
    <w:tmpl w:val="5E02E16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2259770">
    <w:abstractNumId w:val="9"/>
  </w:num>
  <w:num w:numId="2" w16cid:durableId="985665281">
    <w:abstractNumId w:val="7"/>
  </w:num>
  <w:num w:numId="3" w16cid:durableId="1691947836">
    <w:abstractNumId w:val="6"/>
  </w:num>
  <w:num w:numId="4" w16cid:durableId="1654672603">
    <w:abstractNumId w:val="5"/>
  </w:num>
  <w:num w:numId="5" w16cid:durableId="131994157">
    <w:abstractNumId w:val="4"/>
  </w:num>
  <w:num w:numId="6" w16cid:durableId="553543170">
    <w:abstractNumId w:val="8"/>
  </w:num>
  <w:num w:numId="7" w16cid:durableId="813059849">
    <w:abstractNumId w:val="3"/>
  </w:num>
  <w:num w:numId="8" w16cid:durableId="1166437464">
    <w:abstractNumId w:val="2"/>
  </w:num>
  <w:num w:numId="9" w16cid:durableId="627323076">
    <w:abstractNumId w:val="1"/>
  </w:num>
  <w:num w:numId="10" w16cid:durableId="995574090">
    <w:abstractNumId w:val="0"/>
  </w:num>
  <w:num w:numId="11" w16cid:durableId="29188855">
    <w:abstractNumId w:val="9"/>
    <w:lvlOverride w:ilvl="0">
      <w:startOverride w:val="1"/>
    </w:lvlOverride>
  </w:num>
  <w:num w:numId="12" w16cid:durableId="1383139608">
    <w:abstractNumId w:val="16"/>
  </w:num>
  <w:num w:numId="13" w16cid:durableId="890000313">
    <w:abstractNumId w:val="12"/>
  </w:num>
  <w:num w:numId="14" w16cid:durableId="1566800278">
    <w:abstractNumId w:val="11"/>
  </w:num>
  <w:num w:numId="15" w16cid:durableId="1539589229">
    <w:abstractNumId w:val="15"/>
  </w:num>
  <w:num w:numId="16" w16cid:durableId="425272081">
    <w:abstractNumId w:val="14"/>
  </w:num>
  <w:num w:numId="17" w16cid:durableId="2133621999">
    <w:abstractNumId w:val="10"/>
  </w:num>
  <w:num w:numId="18" w16cid:durableId="12287651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34"/>
    <w:rsid w:val="00001584"/>
    <w:rsid w:val="0001198B"/>
    <w:rsid w:val="000122CB"/>
    <w:rsid w:val="000143A4"/>
    <w:rsid w:val="00016DB6"/>
    <w:rsid w:val="0002037D"/>
    <w:rsid w:val="00023082"/>
    <w:rsid w:val="00023707"/>
    <w:rsid w:val="00023DAE"/>
    <w:rsid w:val="000316FA"/>
    <w:rsid w:val="00032CBF"/>
    <w:rsid w:val="00041938"/>
    <w:rsid w:val="00047887"/>
    <w:rsid w:val="00047D25"/>
    <w:rsid w:val="00061EA2"/>
    <w:rsid w:val="00076658"/>
    <w:rsid w:val="0008444A"/>
    <w:rsid w:val="000856AB"/>
    <w:rsid w:val="00085DF4"/>
    <w:rsid w:val="00086699"/>
    <w:rsid w:val="00086C2D"/>
    <w:rsid w:val="0009014D"/>
    <w:rsid w:val="000A0ABE"/>
    <w:rsid w:val="000A427A"/>
    <w:rsid w:val="000A4334"/>
    <w:rsid w:val="000A4B7B"/>
    <w:rsid w:val="000A5548"/>
    <w:rsid w:val="000A6B3E"/>
    <w:rsid w:val="000C1E00"/>
    <w:rsid w:val="000D001F"/>
    <w:rsid w:val="000D3F41"/>
    <w:rsid w:val="000D51CD"/>
    <w:rsid w:val="000D6270"/>
    <w:rsid w:val="000E0FE1"/>
    <w:rsid w:val="000E10CA"/>
    <w:rsid w:val="000E4F7B"/>
    <w:rsid w:val="000F1975"/>
    <w:rsid w:val="000F7C18"/>
    <w:rsid w:val="00101040"/>
    <w:rsid w:val="00102018"/>
    <w:rsid w:val="00102F11"/>
    <w:rsid w:val="00104311"/>
    <w:rsid w:val="00104AA4"/>
    <w:rsid w:val="0011728F"/>
    <w:rsid w:val="00122A5B"/>
    <w:rsid w:val="00127853"/>
    <w:rsid w:val="00133F93"/>
    <w:rsid w:val="001437E7"/>
    <w:rsid w:val="00145A1C"/>
    <w:rsid w:val="00147C50"/>
    <w:rsid w:val="001507E7"/>
    <w:rsid w:val="00150D54"/>
    <w:rsid w:val="00153B73"/>
    <w:rsid w:val="00154564"/>
    <w:rsid w:val="00154D7B"/>
    <w:rsid w:val="00155784"/>
    <w:rsid w:val="00157443"/>
    <w:rsid w:val="001605E1"/>
    <w:rsid w:val="00162C9F"/>
    <w:rsid w:val="00163351"/>
    <w:rsid w:val="00164F2B"/>
    <w:rsid w:val="00165071"/>
    <w:rsid w:val="00166325"/>
    <w:rsid w:val="00166E6D"/>
    <w:rsid w:val="00166FA9"/>
    <w:rsid w:val="00176335"/>
    <w:rsid w:val="001853E8"/>
    <w:rsid w:val="0018612C"/>
    <w:rsid w:val="00187189"/>
    <w:rsid w:val="001877AE"/>
    <w:rsid w:val="001A1637"/>
    <w:rsid w:val="001A3B7E"/>
    <w:rsid w:val="001A5163"/>
    <w:rsid w:val="001B02BC"/>
    <w:rsid w:val="001C0A84"/>
    <w:rsid w:val="001C1A24"/>
    <w:rsid w:val="001C26CD"/>
    <w:rsid w:val="001C2DA1"/>
    <w:rsid w:val="001D018E"/>
    <w:rsid w:val="001D5AFA"/>
    <w:rsid w:val="001E5E7E"/>
    <w:rsid w:val="001F21BB"/>
    <w:rsid w:val="001F4815"/>
    <w:rsid w:val="001F51B7"/>
    <w:rsid w:val="0020104F"/>
    <w:rsid w:val="002051DC"/>
    <w:rsid w:val="00212C71"/>
    <w:rsid w:val="0021330F"/>
    <w:rsid w:val="00216A14"/>
    <w:rsid w:val="002204F5"/>
    <w:rsid w:val="0023273F"/>
    <w:rsid w:val="002335D4"/>
    <w:rsid w:val="002335F8"/>
    <w:rsid w:val="0024059F"/>
    <w:rsid w:val="00251FE6"/>
    <w:rsid w:val="0025793C"/>
    <w:rsid w:val="002658E0"/>
    <w:rsid w:val="002662B8"/>
    <w:rsid w:val="00267771"/>
    <w:rsid w:val="0026794B"/>
    <w:rsid w:val="002734ED"/>
    <w:rsid w:val="00280B02"/>
    <w:rsid w:val="0028579D"/>
    <w:rsid w:val="0028715A"/>
    <w:rsid w:val="00290233"/>
    <w:rsid w:val="00290C92"/>
    <w:rsid w:val="0029106D"/>
    <w:rsid w:val="00293A93"/>
    <w:rsid w:val="002A6EFF"/>
    <w:rsid w:val="002B6280"/>
    <w:rsid w:val="002C0357"/>
    <w:rsid w:val="002C76C1"/>
    <w:rsid w:val="002D2790"/>
    <w:rsid w:val="002D2D8A"/>
    <w:rsid w:val="002D6BF8"/>
    <w:rsid w:val="002E0898"/>
    <w:rsid w:val="002E2D3B"/>
    <w:rsid w:val="002E6E82"/>
    <w:rsid w:val="002F4E3E"/>
    <w:rsid w:val="003001E1"/>
    <w:rsid w:val="00302132"/>
    <w:rsid w:val="0030680B"/>
    <w:rsid w:val="00313293"/>
    <w:rsid w:val="0031558C"/>
    <w:rsid w:val="003157F8"/>
    <w:rsid w:val="00317D56"/>
    <w:rsid w:val="00320FC0"/>
    <w:rsid w:val="00323B79"/>
    <w:rsid w:val="00326F64"/>
    <w:rsid w:val="0033736D"/>
    <w:rsid w:val="00345734"/>
    <w:rsid w:val="00345CC6"/>
    <w:rsid w:val="00346440"/>
    <w:rsid w:val="00355DCA"/>
    <w:rsid w:val="00360D6B"/>
    <w:rsid w:val="003643DA"/>
    <w:rsid w:val="00365667"/>
    <w:rsid w:val="00367E5F"/>
    <w:rsid w:val="003709F5"/>
    <w:rsid w:val="0037392A"/>
    <w:rsid w:val="00375300"/>
    <w:rsid w:val="00375EC6"/>
    <w:rsid w:val="00377FEF"/>
    <w:rsid w:val="0038693E"/>
    <w:rsid w:val="00396A57"/>
    <w:rsid w:val="00396EC2"/>
    <w:rsid w:val="003A0AF7"/>
    <w:rsid w:val="003A3AB4"/>
    <w:rsid w:val="003A71AD"/>
    <w:rsid w:val="003B15B0"/>
    <w:rsid w:val="003B2939"/>
    <w:rsid w:val="003B67B4"/>
    <w:rsid w:val="003C5E6A"/>
    <w:rsid w:val="003C6501"/>
    <w:rsid w:val="003D67B8"/>
    <w:rsid w:val="003E0526"/>
    <w:rsid w:val="003E4DFE"/>
    <w:rsid w:val="003F3E0A"/>
    <w:rsid w:val="003F4780"/>
    <w:rsid w:val="003F67D1"/>
    <w:rsid w:val="003F6BE0"/>
    <w:rsid w:val="00400C0C"/>
    <w:rsid w:val="004032AE"/>
    <w:rsid w:val="0040712A"/>
    <w:rsid w:val="00410442"/>
    <w:rsid w:val="004207F6"/>
    <w:rsid w:val="00420E58"/>
    <w:rsid w:val="00435C22"/>
    <w:rsid w:val="00436332"/>
    <w:rsid w:val="00437A57"/>
    <w:rsid w:val="00437EB7"/>
    <w:rsid w:val="004423DD"/>
    <w:rsid w:val="004454F5"/>
    <w:rsid w:val="00456314"/>
    <w:rsid w:val="0045645D"/>
    <w:rsid w:val="0046747C"/>
    <w:rsid w:val="00471201"/>
    <w:rsid w:val="00472B3B"/>
    <w:rsid w:val="00475257"/>
    <w:rsid w:val="00482600"/>
    <w:rsid w:val="00490138"/>
    <w:rsid w:val="00491201"/>
    <w:rsid w:val="00494557"/>
    <w:rsid w:val="00494A37"/>
    <w:rsid w:val="00495997"/>
    <w:rsid w:val="004A044A"/>
    <w:rsid w:val="004A0458"/>
    <w:rsid w:val="004A16FF"/>
    <w:rsid w:val="004A792F"/>
    <w:rsid w:val="004B51E5"/>
    <w:rsid w:val="004B6794"/>
    <w:rsid w:val="004C46A6"/>
    <w:rsid w:val="004E09C3"/>
    <w:rsid w:val="004E78BB"/>
    <w:rsid w:val="004E78CB"/>
    <w:rsid w:val="004F5BAC"/>
    <w:rsid w:val="004F6AC6"/>
    <w:rsid w:val="0050068A"/>
    <w:rsid w:val="00505DC2"/>
    <w:rsid w:val="005161AE"/>
    <w:rsid w:val="00517CF8"/>
    <w:rsid w:val="005267C5"/>
    <w:rsid w:val="00534DD2"/>
    <w:rsid w:val="00535982"/>
    <w:rsid w:val="00544E0F"/>
    <w:rsid w:val="00551A02"/>
    <w:rsid w:val="005534FA"/>
    <w:rsid w:val="00555B2A"/>
    <w:rsid w:val="00557FE7"/>
    <w:rsid w:val="00561DF0"/>
    <w:rsid w:val="005643C0"/>
    <w:rsid w:val="00564FF6"/>
    <w:rsid w:val="0056681B"/>
    <w:rsid w:val="00572AFF"/>
    <w:rsid w:val="00573E29"/>
    <w:rsid w:val="005802C1"/>
    <w:rsid w:val="00586CFF"/>
    <w:rsid w:val="005924F4"/>
    <w:rsid w:val="005B225F"/>
    <w:rsid w:val="005B43B8"/>
    <w:rsid w:val="005B5EEF"/>
    <w:rsid w:val="005C086C"/>
    <w:rsid w:val="005C262F"/>
    <w:rsid w:val="005D16E7"/>
    <w:rsid w:val="005D1AFD"/>
    <w:rsid w:val="005D232A"/>
    <w:rsid w:val="005D3A03"/>
    <w:rsid w:val="005E2DAE"/>
    <w:rsid w:val="005E3F5E"/>
    <w:rsid w:val="005E451C"/>
    <w:rsid w:val="005E7A96"/>
    <w:rsid w:val="005F052C"/>
    <w:rsid w:val="005F3FC4"/>
    <w:rsid w:val="005F51E4"/>
    <w:rsid w:val="005F70B1"/>
    <w:rsid w:val="00600724"/>
    <w:rsid w:val="00600E88"/>
    <w:rsid w:val="00603C92"/>
    <w:rsid w:val="00616633"/>
    <w:rsid w:val="0061698C"/>
    <w:rsid w:val="0062209C"/>
    <w:rsid w:val="00633AFB"/>
    <w:rsid w:val="006370F9"/>
    <w:rsid w:val="00642FC0"/>
    <w:rsid w:val="00643F36"/>
    <w:rsid w:val="0064690B"/>
    <w:rsid w:val="00663DCB"/>
    <w:rsid w:val="00667B2B"/>
    <w:rsid w:val="00671E96"/>
    <w:rsid w:val="0068608E"/>
    <w:rsid w:val="00687856"/>
    <w:rsid w:val="00687C50"/>
    <w:rsid w:val="006911E3"/>
    <w:rsid w:val="0069191A"/>
    <w:rsid w:val="00695BC4"/>
    <w:rsid w:val="006976D9"/>
    <w:rsid w:val="006A4690"/>
    <w:rsid w:val="006B04C1"/>
    <w:rsid w:val="006B1B81"/>
    <w:rsid w:val="006B487A"/>
    <w:rsid w:val="006B6A75"/>
    <w:rsid w:val="006C6003"/>
    <w:rsid w:val="006C72AE"/>
    <w:rsid w:val="006E29E9"/>
    <w:rsid w:val="006E46AC"/>
    <w:rsid w:val="006E46E1"/>
    <w:rsid w:val="006E488D"/>
    <w:rsid w:val="006F40C2"/>
    <w:rsid w:val="006F43EE"/>
    <w:rsid w:val="006F5D7B"/>
    <w:rsid w:val="00702044"/>
    <w:rsid w:val="0070394E"/>
    <w:rsid w:val="00706FB6"/>
    <w:rsid w:val="007134A0"/>
    <w:rsid w:val="007155AA"/>
    <w:rsid w:val="007167E9"/>
    <w:rsid w:val="00721283"/>
    <w:rsid w:val="00724F95"/>
    <w:rsid w:val="007309E2"/>
    <w:rsid w:val="00731D54"/>
    <w:rsid w:val="00761423"/>
    <w:rsid w:val="00761BE0"/>
    <w:rsid w:val="0077190B"/>
    <w:rsid w:val="00771CFC"/>
    <w:rsid w:val="00772026"/>
    <w:rsid w:val="0078071D"/>
    <w:rsid w:val="007852D5"/>
    <w:rsid w:val="00786DEA"/>
    <w:rsid w:val="00792322"/>
    <w:rsid w:val="007A5666"/>
    <w:rsid w:val="007A6B1A"/>
    <w:rsid w:val="007A6DA8"/>
    <w:rsid w:val="007B2B1E"/>
    <w:rsid w:val="007B327E"/>
    <w:rsid w:val="007B33B8"/>
    <w:rsid w:val="007B42DF"/>
    <w:rsid w:val="007C1CB8"/>
    <w:rsid w:val="007C1F58"/>
    <w:rsid w:val="007D1DED"/>
    <w:rsid w:val="007D270D"/>
    <w:rsid w:val="007D474D"/>
    <w:rsid w:val="007D7C36"/>
    <w:rsid w:val="007E3D5A"/>
    <w:rsid w:val="007F0024"/>
    <w:rsid w:val="007F23DE"/>
    <w:rsid w:val="007F4F75"/>
    <w:rsid w:val="008002C0"/>
    <w:rsid w:val="00801DB7"/>
    <w:rsid w:val="00803360"/>
    <w:rsid w:val="00806543"/>
    <w:rsid w:val="008077F7"/>
    <w:rsid w:val="008158D7"/>
    <w:rsid w:val="00820C06"/>
    <w:rsid w:val="00821EFD"/>
    <w:rsid w:val="00836CC8"/>
    <w:rsid w:val="00840F7A"/>
    <w:rsid w:val="008455A3"/>
    <w:rsid w:val="0085274A"/>
    <w:rsid w:val="00853299"/>
    <w:rsid w:val="008534CA"/>
    <w:rsid w:val="0085778E"/>
    <w:rsid w:val="008607F9"/>
    <w:rsid w:val="008616F7"/>
    <w:rsid w:val="00863DA1"/>
    <w:rsid w:val="00870075"/>
    <w:rsid w:val="00871183"/>
    <w:rsid w:val="0087476C"/>
    <w:rsid w:val="00875419"/>
    <w:rsid w:val="00876940"/>
    <w:rsid w:val="0087711A"/>
    <w:rsid w:val="008854E5"/>
    <w:rsid w:val="00894CD4"/>
    <w:rsid w:val="00895CC3"/>
    <w:rsid w:val="00895D75"/>
    <w:rsid w:val="008A22A3"/>
    <w:rsid w:val="008A2DA9"/>
    <w:rsid w:val="008A3E50"/>
    <w:rsid w:val="008A6381"/>
    <w:rsid w:val="008B409E"/>
    <w:rsid w:val="008B44D3"/>
    <w:rsid w:val="008B5526"/>
    <w:rsid w:val="008C38F8"/>
    <w:rsid w:val="008C5323"/>
    <w:rsid w:val="008C6773"/>
    <w:rsid w:val="008D3550"/>
    <w:rsid w:val="008E2CAD"/>
    <w:rsid w:val="008E50EF"/>
    <w:rsid w:val="008F0730"/>
    <w:rsid w:val="008F144F"/>
    <w:rsid w:val="008F4494"/>
    <w:rsid w:val="008F4857"/>
    <w:rsid w:val="008F4D23"/>
    <w:rsid w:val="008F6784"/>
    <w:rsid w:val="008F784D"/>
    <w:rsid w:val="008F7930"/>
    <w:rsid w:val="0090256C"/>
    <w:rsid w:val="0090582B"/>
    <w:rsid w:val="00911FA9"/>
    <w:rsid w:val="0091541C"/>
    <w:rsid w:val="009157DE"/>
    <w:rsid w:val="009220C9"/>
    <w:rsid w:val="00922F28"/>
    <w:rsid w:val="00924308"/>
    <w:rsid w:val="009301E5"/>
    <w:rsid w:val="0093656F"/>
    <w:rsid w:val="00947C8D"/>
    <w:rsid w:val="00952F1A"/>
    <w:rsid w:val="009539D8"/>
    <w:rsid w:val="00953E34"/>
    <w:rsid w:val="009560F2"/>
    <w:rsid w:val="0095657A"/>
    <w:rsid w:val="00956997"/>
    <w:rsid w:val="009576FA"/>
    <w:rsid w:val="00957F31"/>
    <w:rsid w:val="009649E4"/>
    <w:rsid w:val="009650BE"/>
    <w:rsid w:val="0097024A"/>
    <w:rsid w:val="00973F55"/>
    <w:rsid w:val="00976673"/>
    <w:rsid w:val="009801E2"/>
    <w:rsid w:val="00980549"/>
    <w:rsid w:val="00980C65"/>
    <w:rsid w:val="00987AAE"/>
    <w:rsid w:val="00991006"/>
    <w:rsid w:val="00996DAF"/>
    <w:rsid w:val="009A666B"/>
    <w:rsid w:val="009A6A3B"/>
    <w:rsid w:val="009B60E1"/>
    <w:rsid w:val="009C381E"/>
    <w:rsid w:val="009C3DDB"/>
    <w:rsid w:val="009C75E2"/>
    <w:rsid w:val="009D163F"/>
    <w:rsid w:val="009D6BDA"/>
    <w:rsid w:val="009E4482"/>
    <w:rsid w:val="009E44DC"/>
    <w:rsid w:val="009E4948"/>
    <w:rsid w:val="009E7A4F"/>
    <w:rsid w:val="009F34A3"/>
    <w:rsid w:val="009F43F6"/>
    <w:rsid w:val="009F4ADC"/>
    <w:rsid w:val="00A00758"/>
    <w:rsid w:val="00A03DEF"/>
    <w:rsid w:val="00A127E2"/>
    <w:rsid w:val="00A137B2"/>
    <w:rsid w:val="00A13CF3"/>
    <w:rsid w:val="00A20836"/>
    <w:rsid w:val="00A245BF"/>
    <w:rsid w:val="00A253C6"/>
    <w:rsid w:val="00A25F17"/>
    <w:rsid w:val="00A26D4E"/>
    <w:rsid w:val="00A27AB0"/>
    <w:rsid w:val="00A31F98"/>
    <w:rsid w:val="00A346D6"/>
    <w:rsid w:val="00A35016"/>
    <w:rsid w:val="00A35CEB"/>
    <w:rsid w:val="00A41C46"/>
    <w:rsid w:val="00A4727F"/>
    <w:rsid w:val="00A61FEC"/>
    <w:rsid w:val="00A62012"/>
    <w:rsid w:val="00A662B5"/>
    <w:rsid w:val="00A67D60"/>
    <w:rsid w:val="00A7261A"/>
    <w:rsid w:val="00A82BD9"/>
    <w:rsid w:val="00A85F3F"/>
    <w:rsid w:val="00A873B3"/>
    <w:rsid w:val="00A96E84"/>
    <w:rsid w:val="00A97B11"/>
    <w:rsid w:val="00A97B3C"/>
    <w:rsid w:val="00AA1985"/>
    <w:rsid w:val="00AA53C8"/>
    <w:rsid w:val="00AA61BF"/>
    <w:rsid w:val="00AB081E"/>
    <w:rsid w:val="00AB140C"/>
    <w:rsid w:val="00AB3458"/>
    <w:rsid w:val="00AB521E"/>
    <w:rsid w:val="00AC087F"/>
    <w:rsid w:val="00AC2508"/>
    <w:rsid w:val="00AC57CF"/>
    <w:rsid w:val="00AD1251"/>
    <w:rsid w:val="00AD58E9"/>
    <w:rsid w:val="00AE1605"/>
    <w:rsid w:val="00AE2C27"/>
    <w:rsid w:val="00AE57BA"/>
    <w:rsid w:val="00AF7666"/>
    <w:rsid w:val="00B04826"/>
    <w:rsid w:val="00B062D8"/>
    <w:rsid w:val="00B06555"/>
    <w:rsid w:val="00B1385F"/>
    <w:rsid w:val="00B165F9"/>
    <w:rsid w:val="00B1725B"/>
    <w:rsid w:val="00B20CA3"/>
    <w:rsid w:val="00B31153"/>
    <w:rsid w:val="00B34865"/>
    <w:rsid w:val="00B37844"/>
    <w:rsid w:val="00B40481"/>
    <w:rsid w:val="00B40EB5"/>
    <w:rsid w:val="00B4113A"/>
    <w:rsid w:val="00B44A54"/>
    <w:rsid w:val="00B47281"/>
    <w:rsid w:val="00B47F0B"/>
    <w:rsid w:val="00B51BBA"/>
    <w:rsid w:val="00B653AA"/>
    <w:rsid w:val="00B66524"/>
    <w:rsid w:val="00B67514"/>
    <w:rsid w:val="00B6771F"/>
    <w:rsid w:val="00B823AA"/>
    <w:rsid w:val="00B82C56"/>
    <w:rsid w:val="00B83E2E"/>
    <w:rsid w:val="00B84E56"/>
    <w:rsid w:val="00B86F15"/>
    <w:rsid w:val="00B92AD4"/>
    <w:rsid w:val="00B92D00"/>
    <w:rsid w:val="00BA45DB"/>
    <w:rsid w:val="00BA4BD1"/>
    <w:rsid w:val="00BA73E4"/>
    <w:rsid w:val="00BB147F"/>
    <w:rsid w:val="00BB44BD"/>
    <w:rsid w:val="00BB58EF"/>
    <w:rsid w:val="00BC609A"/>
    <w:rsid w:val="00BC755D"/>
    <w:rsid w:val="00BD0257"/>
    <w:rsid w:val="00BD2D8D"/>
    <w:rsid w:val="00BE1AC5"/>
    <w:rsid w:val="00BE556F"/>
    <w:rsid w:val="00BF3B04"/>
    <w:rsid w:val="00BF4184"/>
    <w:rsid w:val="00C00722"/>
    <w:rsid w:val="00C00DC0"/>
    <w:rsid w:val="00C04D82"/>
    <w:rsid w:val="00C0601E"/>
    <w:rsid w:val="00C07AF0"/>
    <w:rsid w:val="00C138D9"/>
    <w:rsid w:val="00C175A1"/>
    <w:rsid w:val="00C22418"/>
    <w:rsid w:val="00C25C7B"/>
    <w:rsid w:val="00C30E53"/>
    <w:rsid w:val="00C31D30"/>
    <w:rsid w:val="00C3278D"/>
    <w:rsid w:val="00C34B5F"/>
    <w:rsid w:val="00C354C8"/>
    <w:rsid w:val="00C42086"/>
    <w:rsid w:val="00C44D3F"/>
    <w:rsid w:val="00C45A2F"/>
    <w:rsid w:val="00C573A2"/>
    <w:rsid w:val="00C659AE"/>
    <w:rsid w:val="00C65E65"/>
    <w:rsid w:val="00C723A3"/>
    <w:rsid w:val="00C72881"/>
    <w:rsid w:val="00C7548B"/>
    <w:rsid w:val="00C80A5F"/>
    <w:rsid w:val="00C83CC6"/>
    <w:rsid w:val="00C90DD1"/>
    <w:rsid w:val="00C91ACB"/>
    <w:rsid w:val="00C928DE"/>
    <w:rsid w:val="00C944EC"/>
    <w:rsid w:val="00CB1519"/>
    <w:rsid w:val="00CB16C4"/>
    <w:rsid w:val="00CC53B0"/>
    <w:rsid w:val="00CD01ED"/>
    <w:rsid w:val="00CD0B61"/>
    <w:rsid w:val="00CD54E6"/>
    <w:rsid w:val="00CD6E39"/>
    <w:rsid w:val="00CE2B57"/>
    <w:rsid w:val="00CF0DCB"/>
    <w:rsid w:val="00CF2C06"/>
    <w:rsid w:val="00CF6E91"/>
    <w:rsid w:val="00D04D5E"/>
    <w:rsid w:val="00D07450"/>
    <w:rsid w:val="00D13723"/>
    <w:rsid w:val="00D1563C"/>
    <w:rsid w:val="00D16B05"/>
    <w:rsid w:val="00D21BC6"/>
    <w:rsid w:val="00D440A2"/>
    <w:rsid w:val="00D55492"/>
    <w:rsid w:val="00D60B6D"/>
    <w:rsid w:val="00D6399A"/>
    <w:rsid w:val="00D73CDF"/>
    <w:rsid w:val="00D769FD"/>
    <w:rsid w:val="00D857AB"/>
    <w:rsid w:val="00D85B68"/>
    <w:rsid w:val="00D924B6"/>
    <w:rsid w:val="00DA331B"/>
    <w:rsid w:val="00DA4167"/>
    <w:rsid w:val="00DA45F0"/>
    <w:rsid w:val="00DA5E2D"/>
    <w:rsid w:val="00DA6569"/>
    <w:rsid w:val="00DA6E52"/>
    <w:rsid w:val="00DB7254"/>
    <w:rsid w:val="00DC1F34"/>
    <w:rsid w:val="00DC31D8"/>
    <w:rsid w:val="00DC3626"/>
    <w:rsid w:val="00DC3FFB"/>
    <w:rsid w:val="00DD29CA"/>
    <w:rsid w:val="00DE2A3C"/>
    <w:rsid w:val="00DE5423"/>
    <w:rsid w:val="00DE551B"/>
    <w:rsid w:val="00DF003F"/>
    <w:rsid w:val="00DF111A"/>
    <w:rsid w:val="00DF17B6"/>
    <w:rsid w:val="00DF371F"/>
    <w:rsid w:val="00DF47CD"/>
    <w:rsid w:val="00DF4DBA"/>
    <w:rsid w:val="00DF604D"/>
    <w:rsid w:val="00DF665F"/>
    <w:rsid w:val="00E0050A"/>
    <w:rsid w:val="00E04121"/>
    <w:rsid w:val="00E05C23"/>
    <w:rsid w:val="00E1000C"/>
    <w:rsid w:val="00E17335"/>
    <w:rsid w:val="00E17852"/>
    <w:rsid w:val="00E22DD4"/>
    <w:rsid w:val="00E30285"/>
    <w:rsid w:val="00E30A5E"/>
    <w:rsid w:val="00E30FC7"/>
    <w:rsid w:val="00E4019C"/>
    <w:rsid w:val="00E46609"/>
    <w:rsid w:val="00E6004D"/>
    <w:rsid w:val="00E62C24"/>
    <w:rsid w:val="00E64284"/>
    <w:rsid w:val="00E65770"/>
    <w:rsid w:val="00E65870"/>
    <w:rsid w:val="00E81978"/>
    <w:rsid w:val="00E87CB4"/>
    <w:rsid w:val="00E9177F"/>
    <w:rsid w:val="00E93CCD"/>
    <w:rsid w:val="00E96CB3"/>
    <w:rsid w:val="00EB655B"/>
    <w:rsid w:val="00EB7CD6"/>
    <w:rsid w:val="00ED2A5E"/>
    <w:rsid w:val="00EE23F2"/>
    <w:rsid w:val="00EE6204"/>
    <w:rsid w:val="00EE75AE"/>
    <w:rsid w:val="00EE7B31"/>
    <w:rsid w:val="00EF4A90"/>
    <w:rsid w:val="00EF4AAF"/>
    <w:rsid w:val="00EF529F"/>
    <w:rsid w:val="00EF69D3"/>
    <w:rsid w:val="00F03827"/>
    <w:rsid w:val="00F05B21"/>
    <w:rsid w:val="00F07D9F"/>
    <w:rsid w:val="00F13D9B"/>
    <w:rsid w:val="00F1514C"/>
    <w:rsid w:val="00F206D9"/>
    <w:rsid w:val="00F21082"/>
    <w:rsid w:val="00F24BA0"/>
    <w:rsid w:val="00F3126E"/>
    <w:rsid w:val="00F31525"/>
    <w:rsid w:val="00F34D9F"/>
    <w:rsid w:val="00F35E5F"/>
    <w:rsid w:val="00F373E7"/>
    <w:rsid w:val="00F379B7"/>
    <w:rsid w:val="00F37AEB"/>
    <w:rsid w:val="00F45B89"/>
    <w:rsid w:val="00F525FA"/>
    <w:rsid w:val="00F56B44"/>
    <w:rsid w:val="00F608B0"/>
    <w:rsid w:val="00F66D05"/>
    <w:rsid w:val="00F72A5F"/>
    <w:rsid w:val="00F76838"/>
    <w:rsid w:val="00F772C9"/>
    <w:rsid w:val="00F77AEC"/>
    <w:rsid w:val="00F87A8B"/>
    <w:rsid w:val="00F93CE6"/>
    <w:rsid w:val="00FA53E3"/>
    <w:rsid w:val="00FA7C21"/>
    <w:rsid w:val="00FB0EF9"/>
    <w:rsid w:val="00FB54D0"/>
    <w:rsid w:val="00FB64EE"/>
    <w:rsid w:val="00FC3FB2"/>
    <w:rsid w:val="00FD547B"/>
    <w:rsid w:val="00FD6B11"/>
    <w:rsid w:val="00FE0073"/>
    <w:rsid w:val="00FE1777"/>
    <w:rsid w:val="00FE3163"/>
    <w:rsid w:val="00FF081C"/>
    <w:rsid w:val="00FF0BED"/>
    <w:rsid w:val="00FF2002"/>
    <w:rsid w:val="00FF3175"/>
    <w:rsid w:val="00FF5F46"/>
    <w:rsid w:val="00FF6D64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E536359"/>
  <w15:chartTrackingRefBased/>
  <w15:docId w15:val="{D4EF1BD5-28D1-4283-8379-2AF9B648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20FC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836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C573A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3-Accent6">
    <w:name w:val="Grid Table 3 Accent 6"/>
    <w:basedOn w:val="TableNormal"/>
    <w:uiPriority w:val="48"/>
    <w:rsid w:val="007134A0"/>
    <w:pPr>
      <w:spacing w:line="240" w:lineRule="auto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2">
    <w:name w:val="Grid Table 2"/>
    <w:basedOn w:val="TableNormal"/>
    <w:uiPriority w:val="47"/>
    <w:rsid w:val="007134A0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447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1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922871">
                          <w:marLeft w:val="-15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02f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8699E150A04F4F88EF44500F36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F6E27-F535-4630-B668-7F703122F7CD}"/>
      </w:docPartPr>
      <w:docPartBody>
        <w:p w:rsidR="00894970" w:rsidRDefault="00274959">
          <w:pPr>
            <w:pStyle w:val="3B8699E150A04F4F88EF44500F360D4E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6D"/>
    <w:rsid w:val="000E146B"/>
    <w:rsid w:val="00274959"/>
    <w:rsid w:val="003D4D50"/>
    <w:rsid w:val="0088666D"/>
    <w:rsid w:val="00894970"/>
    <w:rsid w:val="009130F1"/>
    <w:rsid w:val="0099543F"/>
    <w:rsid w:val="00D70EEE"/>
    <w:rsid w:val="00E55DD3"/>
    <w:rsid w:val="00F1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8699E150A04F4F88EF44500F360D4E">
    <w:name w:val="3B8699E150A04F4F88EF44500F360D4E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866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 Análise crítica do confinamento com base no artigo: “Assessing mandatory stay-at home and business closure effects on the spread of COVID-19.”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189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Engenharia do Conhecimento</vt:lpstr>
      <vt:lpstr>Pensamento Crítico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Engenharia do Conhecimento</dc:title>
  <dc:subject/>
  <dc:creator>Francisco ...</dc:creator>
  <cp:keywords/>
  <dc:description/>
  <cp:lastModifiedBy>Francisco Henriques</cp:lastModifiedBy>
  <cp:revision>69</cp:revision>
  <cp:lastPrinted>2022-05-27T17:50:00Z</cp:lastPrinted>
  <dcterms:created xsi:type="dcterms:W3CDTF">2022-05-27T21:19:00Z</dcterms:created>
  <dcterms:modified xsi:type="dcterms:W3CDTF">2023-05-17T21:00:00Z</dcterms:modified>
</cp:coreProperties>
</file>